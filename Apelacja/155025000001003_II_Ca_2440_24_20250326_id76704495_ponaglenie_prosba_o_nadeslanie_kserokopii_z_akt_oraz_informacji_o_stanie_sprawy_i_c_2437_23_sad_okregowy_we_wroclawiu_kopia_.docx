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5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5580"/>
      </w:tblGrid>
      <w:tr w:rsidR="001F4637" w:rsidRPr="00CC5544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96F" w:rsidRPr="00CC5544" w:rsidRDefault="0069096F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 w:rsidRPr="00CC5544">
              <w:rPr>
                <w:rFonts w:ascii="Tahoma" w:hAnsi="Tahoma" w:cs="Tahoma"/>
                <w:szCs w:val="20"/>
              </w:rPr>
              <w:t>Sąd Okręgowy we Wrocławiu</w:t>
            </w:r>
          </w:p>
          <w:p w:rsidR="0069096F" w:rsidRPr="00CC5544" w:rsidRDefault="00174B72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I</w:t>
            </w:r>
            <w:r w:rsidR="0069096F" w:rsidRPr="00CC5544">
              <w:rPr>
                <w:rFonts w:ascii="Tahoma" w:hAnsi="Tahoma" w:cs="Tahoma"/>
                <w:szCs w:val="20"/>
              </w:rPr>
              <w:t>I Wydział Cywilny</w:t>
            </w:r>
            <w:r>
              <w:rPr>
                <w:rFonts w:ascii="Tahoma" w:hAnsi="Tahoma" w:cs="Tahoma"/>
                <w:szCs w:val="20"/>
              </w:rPr>
              <w:t xml:space="preserve"> Odwoławczy</w:t>
            </w:r>
          </w:p>
          <w:p w:rsidR="0069096F" w:rsidRPr="00CC5544" w:rsidRDefault="00174B72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u</w:t>
            </w:r>
            <w:r w:rsidR="0069096F" w:rsidRPr="00CC5544">
              <w:rPr>
                <w:rFonts w:ascii="Tahoma" w:hAnsi="Tahoma" w:cs="Tahoma"/>
                <w:szCs w:val="20"/>
              </w:rPr>
              <w:t>l. Sądowa 1</w:t>
            </w:r>
            <w:r>
              <w:rPr>
                <w:rFonts w:ascii="Tahoma" w:hAnsi="Tahoma" w:cs="Tahoma"/>
                <w:szCs w:val="20"/>
              </w:rPr>
              <w:t xml:space="preserve">, </w:t>
            </w:r>
            <w:r w:rsidR="0069096F" w:rsidRPr="00CC5544">
              <w:rPr>
                <w:rFonts w:ascii="Tahoma" w:hAnsi="Tahoma" w:cs="Tahoma"/>
                <w:szCs w:val="20"/>
              </w:rPr>
              <w:t>50-046 Wrocław</w:t>
            </w:r>
          </w:p>
          <w:p w:rsidR="001F4637" w:rsidRPr="00CC5544" w:rsidRDefault="0069096F" w:rsidP="000F3BB6">
            <w:pPr>
              <w:pStyle w:val="Piecz"/>
              <w:spacing w:before="0" w:after="0"/>
              <w:rPr>
                <w:rFonts w:ascii="Tahoma" w:hAnsi="Tahoma" w:cs="Tahoma"/>
                <w:b w:val="0"/>
                <w:szCs w:val="20"/>
                <w:lang w:val="en-US"/>
              </w:rPr>
            </w:pPr>
            <w:r w:rsidRPr="00CC5544">
              <w:rPr>
                <w:rFonts w:ascii="Tahoma" w:hAnsi="Tahoma" w:cs="Tahoma"/>
                <w:szCs w:val="20"/>
              </w:rPr>
              <w:t xml:space="preserve">Tel. +48 71 </w:t>
            </w:r>
            <w:r w:rsidR="000F3BB6">
              <w:rPr>
                <w:rFonts w:ascii="Tahoma" w:hAnsi="Tahoma" w:cs="Tahoma"/>
                <w:szCs w:val="20"/>
              </w:rPr>
              <w:t>74 82 302</w:t>
            </w:r>
          </w:p>
        </w:tc>
        <w:bookmarkStart w:id="0" w:name="naglowek_miasto_sadu"/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4637" w:rsidRPr="00CC5544" w:rsidRDefault="001F4637" w:rsidP="00BD7E99">
            <w:pPr>
              <w:pStyle w:val="Nagowekdata"/>
              <w:rPr>
                <w:rFonts w:ascii="Tahoma" w:hAnsi="Tahoma" w:cs="Tahoma"/>
                <w:bCs/>
                <w:sz w:val="20"/>
                <w:szCs w:val="20"/>
              </w:rPr>
            </w:pPr>
            <w:r w:rsidRPr="00CC5544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naglowek_miasto_sadu"/>
                  <w:enabled/>
                  <w:calcOnExit w:val="0"/>
                  <w:textInput>
                    <w:default w:val="Miejscowość"/>
                  </w:textInput>
                </w:ffData>
              </w:fldChar>
            </w:r>
            <w:r w:rsidRPr="00CC5544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CC5544">
              <w:rPr>
                <w:rFonts w:ascii="Tahoma" w:hAnsi="Tahoma" w:cs="Tahoma"/>
                <w:sz w:val="20"/>
                <w:szCs w:val="20"/>
              </w:rPr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BB767B">
              <w:rPr>
                <w:rFonts w:ascii="Tahoma" w:hAnsi="Tahoma" w:cs="Tahoma"/>
                <w:sz w:val="20"/>
                <w:szCs w:val="20"/>
              </w:rPr>
              <w:t>Wrocław</w:t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0"/>
            <w:r w:rsidRPr="00CC5544">
              <w:rPr>
                <w:rFonts w:ascii="Tahoma" w:hAnsi="Tahoma" w:cs="Tahoma"/>
                <w:bCs/>
                <w:sz w:val="20"/>
                <w:szCs w:val="20"/>
              </w:rPr>
              <w:t xml:space="preserve">, dnia </w:t>
            </w:r>
            <w:bookmarkStart w:id="1" w:name="naglowek_data_pisma"/>
            <w:r w:rsidRPr="00CC5544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naglowek_data_pisma"/>
                  <w:enabled/>
                  <w:calcOnExit w:val="0"/>
                  <w:textInput>
                    <w:default w:val="Data"/>
                  </w:textInput>
                </w:ffData>
              </w:fldChar>
            </w:r>
            <w:r w:rsidRPr="00CC5544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CC5544">
              <w:rPr>
                <w:rFonts w:ascii="Tahoma" w:hAnsi="Tahoma" w:cs="Tahoma"/>
                <w:sz w:val="20"/>
                <w:szCs w:val="20"/>
              </w:rPr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AF5AF2">
              <w:rPr>
                <w:rFonts w:ascii="Tahoma" w:hAnsi="Tahoma" w:cs="Tahoma"/>
                <w:sz w:val="20"/>
                <w:szCs w:val="20"/>
              </w:rPr>
              <w:t>26</w:t>
            </w:r>
            <w:r w:rsidR="00BB767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F5AF2">
              <w:rPr>
                <w:rFonts w:ascii="Tahoma" w:hAnsi="Tahoma" w:cs="Tahoma"/>
                <w:sz w:val="20"/>
                <w:szCs w:val="20"/>
              </w:rPr>
              <w:t xml:space="preserve">marca </w:t>
            </w:r>
            <w:bookmarkStart w:id="2" w:name="_GoBack"/>
            <w:bookmarkEnd w:id="2"/>
            <w:r w:rsidR="00BB767B">
              <w:rPr>
                <w:rFonts w:ascii="Tahoma" w:hAnsi="Tahoma" w:cs="Tahoma"/>
                <w:sz w:val="20"/>
                <w:szCs w:val="20"/>
              </w:rPr>
              <w:t>2025 r.</w:t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1"/>
          </w:p>
          <w:p w:rsidR="001F4637" w:rsidRPr="00CC5544" w:rsidRDefault="001F4637" w:rsidP="00BD7E99">
            <w:pPr>
              <w:pStyle w:val="Nagowekdata"/>
              <w:rPr>
                <w:rStyle w:val="SygnaturaKod"/>
                <w:rFonts w:ascii="Tahoma" w:hAnsi="Tahoma" w:cs="Tahoma"/>
                <w:sz w:val="20"/>
                <w:szCs w:val="20"/>
              </w:rPr>
            </w:pPr>
          </w:p>
          <w:p w:rsidR="001F4637" w:rsidRPr="00CC5544" w:rsidRDefault="001F4637" w:rsidP="00BD7E99">
            <w:pPr>
              <w:pStyle w:val="Nagowekdata"/>
              <w:rPr>
                <w:rStyle w:val="SygnaturaKod"/>
                <w:rFonts w:ascii="Tahoma" w:hAnsi="Tahoma" w:cs="Tahoma"/>
                <w:sz w:val="20"/>
                <w:szCs w:val="20"/>
              </w:rPr>
            </w:pP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sygnatura_kod"/>
                  <w:enabled/>
                  <w:calcOnExit w:val="0"/>
                  <w:textInput/>
                </w:ffData>
              </w:fldChar>
            </w:r>
            <w:bookmarkStart w:id="3" w:name="sygnatura_kod"/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separate"/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end"/>
            </w:r>
            <w:bookmarkEnd w:id="3"/>
          </w:p>
          <w:bookmarkStart w:id="4" w:name="oznaczenie"/>
          <w:p w:rsidR="001F4637" w:rsidRPr="00CC5544" w:rsidRDefault="001F4637" w:rsidP="00BD7E99">
            <w:pPr>
              <w:pStyle w:val="Nagowekdata"/>
              <w:spacing w:before="120"/>
              <w:rPr>
                <w:rStyle w:val="oznaczeniepracownika"/>
                <w:rFonts w:ascii="Tahoma" w:hAnsi="Tahoma" w:cs="Tahoma"/>
                <w:sz w:val="20"/>
                <w:szCs w:val="20"/>
              </w:rPr>
            </w:pP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oznaczenie"/>
                  <w:enabled/>
                  <w:calcOnExit w:val="0"/>
                  <w:textInput/>
                </w:ffData>
              </w:fldChar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separate"/>
            </w:r>
            <w:r w:rsidR="00BB767B">
              <w:rPr>
                <w:rStyle w:val="oznaczeniepracownika"/>
                <w:rFonts w:ascii="Tahoma" w:hAnsi="Tahoma" w:cs="Tahoma"/>
                <w:sz w:val="20"/>
                <w:szCs w:val="20"/>
              </w:rPr>
              <w:t>K.K.</w:t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end"/>
            </w:r>
            <w:bookmarkEnd w:id="4"/>
          </w:p>
        </w:tc>
      </w:tr>
    </w:tbl>
    <w:p w:rsidR="00BD7E99" w:rsidRPr="00CC5544" w:rsidRDefault="00BD7E99">
      <w:pPr>
        <w:pStyle w:val="Sygnatura"/>
        <w:rPr>
          <w:rFonts w:ascii="Tahoma" w:hAnsi="Tahoma" w:cs="Tahoma"/>
          <w:b/>
          <w:sz w:val="20"/>
          <w:szCs w:val="20"/>
          <w:u w:val="single"/>
        </w:rPr>
      </w:pPr>
      <w:r w:rsidRPr="00CC5544">
        <w:rPr>
          <w:rFonts w:ascii="Tahoma" w:hAnsi="Tahoma" w:cs="Tahoma"/>
          <w:b/>
          <w:sz w:val="20"/>
          <w:szCs w:val="20"/>
          <w:u w:val="single"/>
        </w:rPr>
        <w:t>Sygnatura akt</w:t>
      </w:r>
      <w:r w:rsidR="009B2E10">
        <w:rPr>
          <w:rFonts w:ascii="Tahoma" w:hAnsi="Tahoma" w:cs="Tahoma"/>
          <w:b/>
          <w:sz w:val="20"/>
          <w:szCs w:val="20"/>
          <w:u w:val="single"/>
        </w:rPr>
        <w:t>/SLPS</w:t>
      </w:r>
      <w:r w:rsidRPr="00CC554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begin">
          <w:ffData>
            <w:name w:val="naglowek_sygnatura"/>
            <w:enabled/>
            <w:calcOnExit w:val="0"/>
            <w:textInput>
              <w:default w:val="Sygnatura"/>
            </w:textInput>
          </w:ffData>
        </w:fldChar>
      </w:r>
      <w:bookmarkStart w:id="5" w:name="naglowek_sygnatura"/>
      <w:r w:rsidRPr="00CC5544">
        <w:rPr>
          <w:rFonts w:ascii="Tahoma" w:hAnsi="Tahoma" w:cs="Tahoma"/>
          <w:b/>
          <w:sz w:val="20"/>
          <w:szCs w:val="20"/>
          <w:u w:val="single"/>
        </w:rPr>
        <w:instrText xml:space="preserve"> FORMTEXT </w:instrText>
      </w:r>
      <w:r w:rsidRPr="00CC5544">
        <w:rPr>
          <w:rFonts w:ascii="Tahoma" w:hAnsi="Tahoma" w:cs="Tahoma"/>
          <w:b/>
          <w:sz w:val="20"/>
          <w:szCs w:val="20"/>
          <w:u w:val="single"/>
        </w:rPr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separate"/>
      </w:r>
      <w:r w:rsidR="00BB767B">
        <w:rPr>
          <w:rFonts w:ascii="Tahoma" w:hAnsi="Tahoma" w:cs="Tahoma"/>
          <w:b/>
          <w:sz w:val="20"/>
          <w:szCs w:val="20"/>
          <w:u w:val="single"/>
        </w:rPr>
        <w:t>II Ca 2440/24</w:t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end"/>
      </w:r>
      <w:bookmarkEnd w:id="5"/>
    </w:p>
    <w:p w:rsidR="00BD7E99" w:rsidRPr="00CC5544" w:rsidRDefault="00BD7E99">
      <w:pPr>
        <w:pStyle w:val="Podpowiedzsygnatura"/>
        <w:rPr>
          <w:rFonts w:ascii="Tahoma" w:hAnsi="Tahoma" w:cs="Tahoma"/>
          <w:sz w:val="20"/>
          <w:szCs w:val="20"/>
        </w:rPr>
      </w:pPr>
      <w:r w:rsidRPr="00CC5544">
        <w:rPr>
          <w:rFonts w:ascii="Tahoma" w:hAnsi="Tahoma" w:cs="Tahoma"/>
          <w:sz w:val="20"/>
          <w:szCs w:val="20"/>
        </w:rPr>
        <w:t>(w odpowiedzi należy podać datę i sygn. akt)</w:t>
      </w:r>
    </w:p>
    <w:p w:rsidR="00287EFA" w:rsidRPr="00CC5544" w:rsidRDefault="00740648" w:rsidP="00C55DE3">
      <w:pPr>
        <w:pStyle w:val="Adresat"/>
        <w:spacing w:line="360" w:lineRule="auto"/>
        <w:rPr>
          <w:rFonts w:ascii="Tahoma" w:hAnsi="Tahoma" w:cs="Tahoma"/>
          <w:b/>
          <w:sz w:val="20"/>
        </w:rPr>
      </w:pPr>
      <w:r w:rsidRPr="00CC5544">
        <w:rPr>
          <w:rFonts w:ascii="Tahoma" w:hAnsi="Tahoma" w:cs="Tahoma"/>
          <w:b/>
          <w:sz w:val="20"/>
        </w:rPr>
        <w:fldChar w:fldCharType="begin">
          <w:ffData>
            <w:name w:val="pan_pani_ad000000001"/>
            <w:enabled/>
            <w:calcOnExit w:val="0"/>
            <w:textInput/>
          </w:ffData>
        </w:fldChar>
      </w:r>
      <w:bookmarkStart w:id="6" w:name="pan_pani_ad000000001"/>
      <w:r w:rsidRPr="00CC5544">
        <w:rPr>
          <w:rFonts w:ascii="Tahoma" w:hAnsi="Tahoma" w:cs="Tahoma"/>
          <w:b/>
          <w:sz w:val="20"/>
        </w:rPr>
        <w:instrText xml:space="preserve"> FORMTEXT </w:instrText>
      </w:r>
      <w:r w:rsidRPr="00CC5544">
        <w:rPr>
          <w:rFonts w:ascii="Tahoma" w:hAnsi="Tahoma" w:cs="Tahoma"/>
          <w:b/>
          <w:sz w:val="20"/>
        </w:rPr>
      </w:r>
      <w:r w:rsidRPr="00CC5544">
        <w:rPr>
          <w:rFonts w:ascii="Tahoma" w:hAnsi="Tahoma" w:cs="Tahoma"/>
          <w:b/>
          <w:sz w:val="20"/>
        </w:rPr>
        <w:fldChar w:fldCharType="separate"/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sz w:val="20"/>
        </w:rPr>
        <w:fldChar w:fldCharType="end"/>
      </w:r>
      <w:bookmarkEnd w:id="6"/>
      <w:r w:rsidRPr="00CC5544">
        <w:rPr>
          <w:rFonts w:ascii="Tahoma" w:hAnsi="Tahoma" w:cs="Tahoma"/>
          <w:b/>
          <w:sz w:val="20"/>
        </w:rPr>
        <w:t xml:space="preserve"> </w:t>
      </w:r>
      <w:r w:rsidR="0065126B" w:rsidRPr="00CC5544">
        <w:rPr>
          <w:rFonts w:ascii="Tahoma" w:hAnsi="Tahoma" w:cs="Tahoma"/>
          <w:b/>
          <w:sz w:val="20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7" w:name="Tekst2"/>
      <w:r w:rsidR="0065126B" w:rsidRPr="00CC5544">
        <w:rPr>
          <w:rFonts w:ascii="Tahoma" w:hAnsi="Tahoma" w:cs="Tahoma"/>
          <w:b/>
          <w:sz w:val="20"/>
        </w:rPr>
        <w:instrText xml:space="preserve"> FORMTEXT </w:instrText>
      </w:r>
      <w:r w:rsidR="0065126B" w:rsidRPr="00CC5544">
        <w:rPr>
          <w:rFonts w:ascii="Tahoma" w:hAnsi="Tahoma" w:cs="Tahoma"/>
          <w:b/>
          <w:sz w:val="20"/>
        </w:rPr>
      </w:r>
      <w:r w:rsidR="0065126B" w:rsidRPr="00CC5544">
        <w:rPr>
          <w:rFonts w:ascii="Tahoma" w:hAnsi="Tahoma" w:cs="Tahoma"/>
          <w:b/>
          <w:sz w:val="20"/>
        </w:rPr>
        <w:fldChar w:fldCharType="separate"/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sz w:val="20"/>
        </w:rPr>
        <w:fldChar w:fldCharType="end"/>
      </w:r>
      <w:bookmarkEnd w:id="7"/>
    </w:p>
    <w:bookmarkStart w:id="8" w:name="adresat_nazwa"/>
    <w:p w:rsidR="00BD7E99" w:rsidRPr="00CC5544" w:rsidRDefault="00BD7E99" w:rsidP="00C55DE3">
      <w:pPr>
        <w:pStyle w:val="Adresat"/>
        <w:spacing w:line="360" w:lineRule="auto"/>
        <w:ind w:left="5398" w:firstLine="0"/>
        <w:rPr>
          <w:rFonts w:ascii="Tahoma" w:hAnsi="Tahoma" w:cs="Tahoma"/>
          <w:b/>
          <w:bCs/>
          <w:sz w:val="20"/>
        </w:rPr>
      </w:pPr>
      <w:r w:rsidRPr="00CC5544">
        <w:rPr>
          <w:rFonts w:ascii="Tahoma" w:hAnsi="Tahoma" w:cs="Tahoma"/>
          <w:b/>
          <w:bCs/>
          <w:sz w:val="20"/>
        </w:rPr>
        <w:fldChar w:fldCharType="begin">
          <w:ffData>
            <w:name w:val="adresat_nazwa"/>
            <w:enabled/>
            <w:calcOnExit w:val="0"/>
            <w:textInput/>
          </w:ffData>
        </w:fldChar>
      </w:r>
      <w:r w:rsidRPr="00CC5544">
        <w:rPr>
          <w:rFonts w:ascii="Tahoma" w:hAnsi="Tahoma" w:cs="Tahoma"/>
          <w:b/>
          <w:bCs/>
          <w:sz w:val="20"/>
        </w:rPr>
        <w:instrText xml:space="preserve"> FORMTEXT </w:instrText>
      </w:r>
      <w:r w:rsidRPr="00CC5544">
        <w:rPr>
          <w:rFonts w:ascii="Tahoma" w:hAnsi="Tahoma" w:cs="Tahoma"/>
          <w:b/>
          <w:bCs/>
          <w:sz w:val="20"/>
        </w:rPr>
      </w:r>
      <w:r w:rsidRPr="00CC5544">
        <w:rPr>
          <w:rFonts w:ascii="Tahoma" w:hAnsi="Tahoma" w:cs="Tahoma"/>
          <w:b/>
          <w:bCs/>
          <w:sz w:val="20"/>
        </w:rPr>
        <w:fldChar w:fldCharType="separate"/>
      </w:r>
      <w:r w:rsidR="00BB767B">
        <w:rPr>
          <w:rFonts w:ascii="Tahoma" w:hAnsi="Tahoma" w:cs="Tahoma"/>
          <w:b/>
          <w:bCs/>
          <w:sz w:val="20"/>
        </w:rPr>
        <w:t>Sąd Okręgowy we Wrocławiu</w:t>
      </w:r>
      <w:r w:rsidRPr="00CC5544">
        <w:rPr>
          <w:rFonts w:ascii="Tahoma" w:hAnsi="Tahoma" w:cs="Tahoma"/>
          <w:b/>
          <w:bCs/>
          <w:sz w:val="20"/>
        </w:rPr>
        <w:fldChar w:fldCharType="end"/>
      </w:r>
      <w:bookmarkEnd w:id="8"/>
    </w:p>
    <w:p w:rsidR="00BD7E99" w:rsidRPr="00CC5544" w:rsidRDefault="00D470F0" w:rsidP="00C55DE3">
      <w:pPr>
        <w:pStyle w:val="Adresat"/>
        <w:spacing w:line="360" w:lineRule="auto"/>
        <w:rPr>
          <w:rFonts w:ascii="Tahoma" w:hAnsi="Tahoma" w:cs="Tahoma"/>
          <w:sz w:val="20"/>
        </w:rPr>
      </w:pPr>
      <w:bookmarkStart w:id="9" w:name="adresat_adres"/>
      <w:r>
        <w:rPr>
          <w:rFonts w:ascii="Tahoma" w:hAnsi="Tahoma" w:cs="Tahoma"/>
          <w:b/>
          <w:sz w:val="20"/>
        </w:rPr>
        <w:t xml:space="preserve">I </w:t>
      </w:r>
      <w:r w:rsidR="00BD7E99" w:rsidRPr="00CC5544">
        <w:rPr>
          <w:rFonts w:ascii="Tahoma" w:hAnsi="Tahoma" w:cs="Tahoma"/>
          <w:b/>
          <w:sz w:val="20"/>
        </w:rPr>
        <w:fldChar w:fldCharType="begin">
          <w:ffData>
            <w:name w:val="adresat_adres"/>
            <w:enabled/>
            <w:calcOnExit w:val="0"/>
            <w:textInput/>
          </w:ffData>
        </w:fldChar>
      </w:r>
      <w:r w:rsidR="00BD7E99" w:rsidRPr="00CC5544">
        <w:rPr>
          <w:rFonts w:ascii="Tahoma" w:hAnsi="Tahoma" w:cs="Tahoma"/>
          <w:b/>
          <w:sz w:val="20"/>
        </w:rPr>
        <w:instrText xml:space="preserve"> FORMTEXT </w:instrText>
      </w:r>
      <w:r w:rsidR="00BD7E99" w:rsidRPr="00CC5544">
        <w:rPr>
          <w:rFonts w:ascii="Tahoma" w:hAnsi="Tahoma" w:cs="Tahoma"/>
          <w:b/>
          <w:sz w:val="20"/>
        </w:rPr>
      </w:r>
      <w:r w:rsidR="00BD7E99" w:rsidRPr="00CC5544">
        <w:rPr>
          <w:rFonts w:ascii="Tahoma" w:hAnsi="Tahoma" w:cs="Tahoma"/>
          <w:b/>
          <w:sz w:val="20"/>
        </w:rPr>
        <w:fldChar w:fldCharType="separate"/>
      </w:r>
      <w:r w:rsidR="00BB767B">
        <w:rPr>
          <w:rFonts w:ascii="Tahoma" w:hAnsi="Tahoma" w:cs="Tahoma"/>
          <w:b/>
          <w:sz w:val="20"/>
        </w:rPr>
        <w:t>Wydział Cywilny</w:t>
      </w:r>
      <w:r w:rsidR="00BB767B">
        <w:rPr>
          <w:rFonts w:ascii="Tahoma" w:hAnsi="Tahoma" w:cs="Tahoma"/>
          <w:b/>
          <w:sz w:val="20"/>
        </w:rPr>
        <w:cr/>
        <w:t>ul. Sądowa 1</w:t>
      </w:r>
      <w:r w:rsidR="00BB767B">
        <w:rPr>
          <w:rFonts w:ascii="Tahoma" w:hAnsi="Tahoma" w:cs="Tahoma"/>
          <w:b/>
          <w:sz w:val="20"/>
        </w:rPr>
        <w:cr/>
        <w:t>50-046 WROCŁAW</w:t>
      </w:r>
      <w:r w:rsidR="00BD7E99" w:rsidRPr="00CC5544">
        <w:rPr>
          <w:rFonts w:ascii="Tahoma" w:hAnsi="Tahoma" w:cs="Tahoma"/>
          <w:b/>
          <w:sz w:val="20"/>
        </w:rPr>
        <w:fldChar w:fldCharType="end"/>
      </w:r>
      <w:bookmarkEnd w:id="9"/>
    </w:p>
    <w:p w:rsidR="00C73514" w:rsidRPr="00CC5544" w:rsidRDefault="00C73514">
      <w:pPr>
        <w:pStyle w:val="Adresat"/>
        <w:rPr>
          <w:rFonts w:ascii="Tahoma" w:hAnsi="Tahoma" w:cs="Tahoma"/>
          <w:sz w:val="20"/>
        </w:rPr>
      </w:pPr>
    </w:p>
    <w:p w:rsidR="0065126B" w:rsidRPr="00CC5544" w:rsidRDefault="0065126B">
      <w:pPr>
        <w:pStyle w:val="Adresat"/>
        <w:rPr>
          <w:rFonts w:ascii="Tahoma" w:hAnsi="Tahoma" w:cs="Tahoma"/>
          <w:sz w:val="20"/>
        </w:rPr>
      </w:pPr>
    </w:p>
    <w:p w:rsidR="00C73514" w:rsidRPr="00CC5544" w:rsidRDefault="00AF5AF2" w:rsidP="00C73514">
      <w:pPr>
        <w:pStyle w:val="Adresat"/>
        <w:ind w:left="0" w:firstLine="0"/>
        <w:jc w:val="center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PONAGLENIE</w:t>
      </w:r>
    </w:p>
    <w:p w:rsidR="00C73514" w:rsidRPr="00CC5544" w:rsidRDefault="00D470F0" w:rsidP="00D470F0">
      <w:pPr>
        <w:pStyle w:val="Adresat"/>
        <w:ind w:left="0" w:firstLine="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Dotyczy: I C 2437/23</w:t>
      </w:r>
    </w:p>
    <w:p w:rsidR="002305B3" w:rsidRPr="00CC5544" w:rsidRDefault="002305B3">
      <w:pPr>
        <w:pStyle w:val="Tre"/>
        <w:rPr>
          <w:rFonts w:ascii="Tahoma" w:hAnsi="Tahoma" w:cs="Tahoma"/>
          <w:sz w:val="20"/>
          <w:szCs w:val="20"/>
        </w:rPr>
      </w:pPr>
      <w:bookmarkStart w:id="10" w:name="pelna_nazwa_sadu"/>
    </w:p>
    <w:p w:rsidR="00BD7E99" w:rsidRPr="00D470F0" w:rsidRDefault="00FD4813" w:rsidP="000C789A">
      <w:pPr>
        <w:pStyle w:val="Tre"/>
        <w:tabs>
          <w:tab w:val="left" w:pos="900"/>
        </w:tabs>
        <w:rPr>
          <w:rFonts w:ascii="Tahoma" w:hAnsi="Tahoma" w:cs="Tahoma"/>
          <w:sz w:val="20"/>
          <w:szCs w:val="20"/>
        </w:rPr>
      </w:pPr>
      <w:r w:rsidRPr="00CC5544">
        <w:rPr>
          <w:rFonts w:ascii="Tahoma" w:hAnsi="Tahoma" w:cs="Tahoma"/>
          <w:sz w:val="20"/>
          <w:szCs w:val="20"/>
        </w:rPr>
        <w:tab/>
      </w:r>
      <w:r w:rsidR="00474E60" w:rsidRPr="00CC5544">
        <w:rPr>
          <w:rFonts w:ascii="Tahoma" w:hAnsi="Tahoma" w:cs="Tahoma"/>
          <w:sz w:val="20"/>
          <w:szCs w:val="20"/>
        </w:rPr>
        <w:fldChar w:fldCharType="begin">
          <w:ffData>
            <w:name w:val="pelna_nazwa_sadu"/>
            <w:enabled/>
            <w:calcOnExit w:val="0"/>
            <w:textInput/>
          </w:ffData>
        </w:fldChar>
      </w:r>
      <w:r w:rsidR="00474E60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474E60" w:rsidRPr="00CC5544">
        <w:rPr>
          <w:rFonts w:ascii="Tahoma" w:hAnsi="Tahoma" w:cs="Tahoma"/>
          <w:sz w:val="20"/>
          <w:szCs w:val="20"/>
        </w:rPr>
      </w:r>
      <w:r w:rsidR="00474E60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Sąd Okręgowy we Wrocławiu II Wydział Cywilny Odwoławczy</w:t>
      </w:r>
      <w:bookmarkEnd w:id="10"/>
      <w:r w:rsidR="00474E60" w:rsidRPr="00CC5544">
        <w:rPr>
          <w:rFonts w:ascii="Tahoma" w:hAnsi="Tahoma" w:cs="Tahoma"/>
          <w:sz w:val="20"/>
          <w:szCs w:val="20"/>
        </w:rPr>
        <w:fldChar w:fldCharType="end"/>
      </w:r>
      <w:r w:rsidR="00BD7E99" w:rsidRPr="00CC5544">
        <w:rPr>
          <w:rFonts w:ascii="Tahoma" w:hAnsi="Tahoma" w:cs="Tahoma"/>
          <w:sz w:val="20"/>
          <w:szCs w:val="20"/>
        </w:rPr>
        <w:t xml:space="preserve"> w sprawie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rodzaj_sprawy"/>
            <w:enabled/>
            <w:calcOnExit w:val="0"/>
            <w:textInput/>
          </w:ffData>
        </w:fldChar>
      </w:r>
      <w:bookmarkStart w:id="11" w:name="rodzaj_sprawy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D7E99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z wniosku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1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owod_wnioskodawca"/>
            <w:enabled/>
            <w:calcOnExit w:val="0"/>
            <w:textInput/>
          </w:ffData>
        </w:fldChar>
      </w:r>
      <w:bookmarkStart w:id="12" w:name="powod_wnioskodawca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D7E99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 xml:space="preserve">Pawła </w:t>
      </w:r>
      <w:proofErr w:type="spellStart"/>
      <w:r w:rsidR="00BB767B">
        <w:rPr>
          <w:rFonts w:ascii="Tahoma" w:hAnsi="Tahoma" w:cs="Tahoma"/>
          <w:sz w:val="20"/>
          <w:szCs w:val="20"/>
        </w:rPr>
        <w:t>Damma</w:t>
      </w:r>
      <w:proofErr w:type="spellEnd"/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2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rzeciw_zudzial"/>
            <w:enabled/>
            <w:calcOnExit w:val="0"/>
            <w:textInput/>
          </w:ffData>
        </w:fldChar>
      </w:r>
      <w:bookmarkStart w:id="13" w:name="przeciw_zudzial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D7E99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przy udziale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3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rzeciwko"/>
            <w:enabled/>
            <w:calcOnExit w:val="0"/>
            <w:textInput/>
          </w:ffData>
        </w:fldChar>
      </w:r>
      <w:bookmarkStart w:id="14" w:name="przeciwko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D7E99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 xml:space="preserve">Emila </w:t>
      </w:r>
      <w:proofErr w:type="spellStart"/>
      <w:r w:rsidR="00BB767B">
        <w:rPr>
          <w:rFonts w:ascii="Tahoma" w:hAnsi="Tahoma" w:cs="Tahoma"/>
          <w:sz w:val="20"/>
          <w:szCs w:val="20"/>
        </w:rPr>
        <w:t>Łojczuka</w:t>
      </w:r>
      <w:proofErr w:type="spellEnd"/>
      <w:r w:rsidR="00BB767B">
        <w:rPr>
          <w:rFonts w:ascii="Tahoma" w:hAnsi="Tahoma" w:cs="Tahoma"/>
          <w:sz w:val="20"/>
          <w:szCs w:val="20"/>
        </w:rPr>
        <w:t>, Elżbiety Woźniak-</w:t>
      </w:r>
      <w:proofErr w:type="spellStart"/>
      <w:r w:rsidR="00BB767B">
        <w:rPr>
          <w:rFonts w:ascii="Tahoma" w:hAnsi="Tahoma" w:cs="Tahoma"/>
          <w:sz w:val="20"/>
          <w:szCs w:val="20"/>
        </w:rPr>
        <w:t>Łojczuk</w:t>
      </w:r>
      <w:proofErr w:type="spellEnd"/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4"/>
      <w:r w:rsidR="00682D6C" w:rsidRPr="00CC5544">
        <w:rPr>
          <w:rFonts w:ascii="Tahoma" w:hAnsi="Tahoma" w:cs="Tahoma"/>
          <w:sz w:val="20"/>
          <w:szCs w:val="20"/>
        </w:rPr>
        <w:t xml:space="preserve"> </w:t>
      </w:r>
      <w:bookmarkStart w:id="15" w:name="o_co_sprawa"/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o_co_sprawa"/>
            <w:enabled/>
            <w:calcOnExit w:val="0"/>
            <w:textInput/>
          </w:ffData>
        </w:fldChar>
      </w:r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D7E99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o wpis do księgi wieczystej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5"/>
      <w:r w:rsidR="00BB3CB4" w:rsidRPr="00CC5544">
        <w:rPr>
          <w:rFonts w:ascii="Tahoma" w:hAnsi="Tahoma" w:cs="Tahoma"/>
          <w:sz w:val="20"/>
          <w:szCs w:val="20"/>
        </w:rPr>
        <w:t xml:space="preserve"> </w:t>
      </w:r>
      <w:r w:rsidR="00D470F0" w:rsidRPr="00D470F0">
        <w:rPr>
          <w:rFonts w:ascii="Tahoma" w:hAnsi="Tahoma" w:cs="Tahoma"/>
          <w:sz w:val="20"/>
          <w:szCs w:val="20"/>
        </w:rPr>
        <w:t>zwr</w:t>
      </w:r>
      <w:r w:rsidR="00D470F0">
        <w:rPr>
          <w:rFonts w:ascii="Tahoma" w:hAnsi="Tahoma" w:cs="Tahoma"/>
          <w:sz w:val="20"/>
          <w:szCs w:val="20"/>
        </w:rPr>
        <w:t>a</w:t>
      </w:r>
      <w:r w:rsidR="00D470F0" w:rsidRPr="00D470F0">
        <w:rPr>
          <w:rFonts w:ascii="Tahoma" w:hAnsi="Tahoma" w:cs="Tahoma"/>
          <w:sz w:val="20"/>
          <w:szCs w:val="20"/>
        </w:rPr>
        <w:t>c</w:t>
      </w:r>
      <w:r w:rsidR="00D470F0">
        <w:rPr>
          <w:rFonts w:ascii="Tahoma" w:hAnsi="Tahoma" w:cs="Tahoma"/>
          <w:sz w:val="20"/>
          <w:szCs w:val="20"/>
        </w:rPr>
        <w:t>a</w:t>
      </w:r>
      <w:r w:rsidR="00D470F0" w:rsidRPr="00D470F0">
        <w:rPr>
          <w:rFonts w:ascii="Tahoma" w:hAnsi="Tahoma" w:cs="Tahoma"/>
          <w:sz w:val="20"/>
          <w:szCs w:val="20"/>
        </w:rPr>
        <w:t xml:space="preserve"> się </w:t>
      </w:r>
      <w:r w:rsidR="00D470F0">
        <w:rPr>
          <w:rFonts w:ascii="Tahoma" w:hAnsi="Tahoma" w:cs="Tahoma"/>
          <w:sz w:val="20"/>
          <w:szCs w:val="20"/>
        </w:rPr>
        <w:t xml:space="preserve">z prośbą o </w:t>
      </w:r>
      <w:r w:rsidR="00D470F0" w:rsidRPr="00D470F0">
        <w:rPr>
          <w:rFonts w:ascii="Tahoma" w:hAnsi="Tahoma" w:cs="Tahoma"/>
          <w:sz w:val="20"/>
          <w:szCs w:val="20"/>
        </w:rPr>
        <w:t xml:space="preserve">przesłanie </w:t>
      </w:r>
      <w:r w:rsidR="00D470F0" w:rsidRPr="00AF5AF2">
        <w:rPr>
          <w:rFonts w:ascii="Tahoma" w:hAnsi="Tahoma" w:cs="Tahoma"/>
          <w:b/>
          <w:sz w:val="20"/>
          <w:szCs w:val="20"/>
          <w:u w:val="single"/>
        </w:rPr>
        <w:t>poświadczonej za zgodność kserokopii pozwu ze sprawy o sygn. I C 2437/23</w:t>
      </w:r>
      <w:r w:rsidR="00D470F0">
        <w:rPr>
          <w:rFonts w:ascii="Tahoma" w:hAnsi="Tahoma" w:cs="Tahoma"/>
          <w:sz w:val="20"/>
          <w:szCs w:val="20"/>
        </w:rPr>
        <w:t xml:space="preserve"> dot. </w:t>
      </w:r>
      <w:r w:rsidR="00D470F0" w:rsidRPr="00D470F0">
        <w:rPr>
          <w:rFonts w:ascii="Tahoma" w:hAnsi="Tahoma" w:cs="Tahoma"/>
          <w:sz w:val="20"/>
          <w:szCs w:val="20"/>
        </w:rPr>
        <w:t>Elżbiety Woźniak-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Łojczuk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i Emila 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Łojczuka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o zobowiązanie pozwanego Pawła 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Damma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Damm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) do złożenia oświadczenia woli (z prezentatą dokumentującą wpływ pozwu do Sądu). Ponadto </w:t>
      </w:r>
      <w:r w:rsidR="00D470F0">
        <w:rPr>
          <w:rFonts w:ascii="Tahoma" w:hAnsi="Tahoma" w:cs="Tahoma"/>
          <w:sz w:val="20"/>
          <w:szCs w:val="20"/>
        </w:rPr>
        <w:t xml:space="preserve">Sąd zwraca się o </w:t>
      </w:r>
      <w:r w:rsidR="00D470F0" w:rsidRPr="00AF5AF2">
        <w:rPr>
          <w:rFonts w:ascii="Tahoma" w:hAnsi="Tahoma" w:cs="Tahoma"/>
          <w:b/>
          <w:sz w:val="20"/>
          <w:szCs w:val="20"/>
          <w:u w:val="single"/>
        </w:rPr>
        <w:t>udzielenie</w:t>
      </w:r>
      <w:r w:rsidR="00373151" w:rsidRPr="00AF5AF2">
        <w:rPr>
          <w:rFonts w:ascii="Tahoma" w:hAnsi="Tahoma" w:cs="Tahoma"/>
          <w:b/>
          <w:sz w:val="20"/>
          <w:szCs w:val="20"/>
          <w:u w:val="single"/>
        </w:rPr>
        <w:t xml:space="preserve"> na piśmie</w:t>
      </w:r>
      <w:r w:rsidR="00D470F0" w:rsidRPr="00AF5AF2">
        <w:rPr>
          <w:rFonts w:ascii="Tahoma" w:hAnsi="Tahoma" w:cs="Tahoma"/>
          <w:b/>
          <w:sz w:val="20"/>
          <w:szCs w:val="20"/>
          <w:u w:val="single"/>
        </w:rPr>
        <w:t xml:space="preserve"> informacji o aktualnym stanie tej sprawy.</w:t>
      </w:r>
      <w:r w:rsidR="00D470F0">
        <w:rPr>
          <w:rFonts w:ascii="Tahoma" w:hAnsi="Tahoma" w:cs="Tahoma"/>
          <w:sz w:val="20"/>
          <w:szCs w:val="20"/>
        </w:rPr>
        <w:t xml:space="preserve"> </w:t>
      </w:r>
    </w:p>
    <w:p w:rsidR="00F142FC" w:rsidRPr="00794A95" w:rsidRDefault="00F142FC">
      <w:pPr>
        <w:pStyle w:val="Tre"/>
        <w:rPr>
          <w:szCs w:val="24"/>
        </w:rPr>
      </w:pPr>
    </w:p>
    <w:p w:rsidR="00275E92" w:rsidRPr="00CC5544" w:rsidRDefault="00275E92" w:rsidP="00D470F0">
      <w:pPr>
        <w:pStyle w:val="Podpowiedstanowisko"/>
        <w:tabs>
          <w:tab w:val="left" w:pos="708"/>
        </w:tabs>
        <w:spacing w:after="0"/>
        <w:ind w:left="6237"/>
        <w:jc w:val="center"/>
        <w:rPr>
          <w:rFonts w:ascii="Tahoma" w:hAnsi="Tahoma" w:cs="Tahoma"/>
          <w:b w:val="0"/>
          <w:i/>
          <w:sz w:val="15"/>
          <w:szCs w:val="15"/>
        </w:rPr>
      </w:pPr>
      <w:r w:rsidRPr="00CC5544">
        <w:rPr>
          <w:rFonts w:ascii="Tahoma" w:hAnsi="Tahoma" w:cs="Tahoma"/>
          <w:b w:val="0"/>
          <w:i/>
          <w:sz w:val="15"/>
          <w:szCs w:val="15"/>
        </w:rPr>
        <w:t>Na zarządzenie Sędziego</w:t>
      </w:r>
    </w:p>
    <w:p w:rsidR="00EC3682" w:rsidRPr="00EC3682" w:rsidRDefault="00EC3682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t xml:space="preserve">Z upoważnienia Kierownika Sekretariatu </w:t>
      </w:r>
    </w:p>
    <w:p w:rsidR="00174B72" w:rsidRPr="00EC3682" w:rsidRDefault="00174B72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t xml:space="preserve">Starszy </w:t>
      </w:r>
      <w:r w:rsidR="00BB767B">
        <w:rPr>
          <w:rFonts w:ascii="Tahoma" w:hAnsi="Tahoma" w:cs="Tahoma"/>
          <w:i/>
          <w:sz w:val="15"/>
          <w:szCs w:val="15"/>
        </w:rPr>
        <w:t>Sekretarz</w:t>
      </w:r>
      <w:r w:rsidRPr="00EC3682">
        <w:rPr>
          <w:rFonts w:ascii="Tahoma" w:hAnsi="Tahoma" w:cs="Tahoma"/>
          <w:i/>
          <w:sz w:val="15"/>
          <w:szCs w:val="15"/>
        </w:rPr>
        <w:t xml:space="preserve"> Sądowy</w:t>
      </w:r>
    </w:p>
    <w:p w:rsidR="00915580" w:rsidRPr="00EC3682" w:rsidRDefault="00915580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fldChar w:fldCharType="begin">
          <w:ffData>
            <w:name w:val="dane_pracownik000001"/>
            <w:enabled/>
            <w:calcOnExit w:val="0"/>
            <w:textInput/>
          </w:ffData>
        </w:fldChar>
      </w:r>
      <w:bookmarkStart w:id="16" w:name="dane_pracownik000001"/>
      <w:r w:rsidRPr="00EC3682">
        <w:rPr>
          <w:rFonts w:ascii="Tahoma" w:hAnsi="Tahoma" w:cs="Tahoma"/>
          <w:i/>
          <w:sz w:val="15"/>
          <w:szCs w:val="15"/>
        </w:rPr>
        <w:instrText xml:space="preserve"> FORMTEXT </w:instrText>
      </w:r>
      <w:r w:rsidRPr="00EC3682">
        <w:rPr>
          <w:rFonts w:ascii="Tahoma" w:hAnsi="Tahoma" w:cs="Tahoma"/>
          <w:i/>
          <w:sz w:val="15"/>
          <w:szCs w:val="15"/>
        </w:rPr>
      </w:r>
      <w:r w:rsidRPr="00EC3682">
        <w:rPr>
          <w:rFonts w:ascii="Tahoma" w:hAnsi="Tahoma" w:cs="Tahoma"/>
          <w:i/>
          <w:sz w:val="15"/>
          <w:szCs w:val="15"/>
        </w:rPr>
        <w:fldChar w:fldCharType="separate"/>
      </w:r>
      <w:r w:rsidR="00BB767B">
        <w:rPr>
          <w:rFonts w:ascii="Tahoma" w:hAnsi="Tahoma" w:cs="Tahoma"/>
          <w:i/>
          <w:sz w:val="15"/>
          <w:szCs w:val="15"/>
        </w:rPr>
        <w:t>Irmina Szawica</w:t>
      </w:r>
      <w:r w:rsidRPr="00EC3682">
        <w:rPr>
          <w:rFonts w:ascii="Tahoma" w:hAnsi="Tahoma" w:cs="Tahoma"/>
          <w:i/>
          <w:sz w:val="15"/>
          <w:szCs w:val="15"/>
        </w:rPr>
        <w:fldChar w:fldCharType="end"/>
      </w:r>
      <w:bookmarkEnd w:id="16"/>
    </w:p>
    <w:p w:rsidR="00100451" w:rsidRPr="00794A95" w:rsidRDefault="00100451">
      <w:pPr>
        <w:pStyle w:val="Podpowied"/>
        <w:rPr>
          <w:szCs w:val="16"/>
        </w:rPr>
      </w:pPr>
    </w:p>
    <w:p w:rsidR="00100451" w:rsidRPr="00794A95" w:rsidRDefault="00100451" w:rsidP="00A8780A">
      <w:pPr>
        <w:pStyle w:val="Podpowied"/>
        <w:jc w:val="both"/>
        <w:rPr>
          <w:i/>
          <w:szCs w:val="16"/>
        </w:rPr>
      </w:pPr>
    </w:p>
    <w:p w:rsidR="00100451" w:rsidRPr="00794A95" w:rsidRDefault="00100451">
      <w:pPr>
        <w:pStyle w:val="Podpowied"/>
        <w:rPr>
          <w:szCs w:val="16"/>
        </w:rPr>
      </w:pPr>
    </w:p>
    <w:p w:rsidR="00B83C1D" w:rsidRPr="00DE48C2" w:rsidRDefault="00DE48C2" w:rsidP="00B83C1D">
      <w:pPr>
        <w:rPr>
          <w:i/>
          <w:sz w:val="16"/>
        </w:rPr>
      </w:pPr>
      <w:r w:rsidRPr="00DE48C2">
        <w:rPr>
          <w:bCs/>
          <w:i/>
          <w:color w:val="000000"/>
        </w:rPr>
        <w:t>Niniejsze pismo nie wymaga podpisu na podstawie § 100a ust. 1-3 rozporządzenia Ministra Sprawiedliwości z dnia 18 czerwca 2019 r. – Regulamin urzędowania sądów powszechnych jako właściwie zatwierdzone w sądowym systemie teleinformatycznym.</w:t>
      </w:r>
    </w:p>
    <w:p w:rsidR="00100451" w:rsidRPr="00794A95" w:rsidRDefault="00100451">
      <w:pPr>
        <w:pStyle w:val="Podpowied"/>
        <w:rPr>
          <w:szCs w:val="16"/>
        </w:rPr>
      </w:pPr>
    </w:p>
    <w:p w:rsidR="003C4911" w:rsidRPr="00794A95" w:rsidRDefault="003C4911" w:rsidP="002C1798">
      <w:pPr>
        <w:jc w:val="both"/>
        <w:rPr>
          <w:sz w:val="16"/>
          <w:szCs w:val="16"/>
        </w:rPr>
      </w:pPr>
    </w:p>
    <w:sectPr w:rsidR="003C4911" w:rsidRPr="00794A95">
      <w:headerReference w:type="default" r:id="rId7"/>
      <w:footerReference w:type="default" r:id="rId8"/>
      <w:pgSz w:w="11907" w:h="16840" w:code="9"/>
      <w:pgMar w:top="851" w:right="851" w:bottom="851" w:left="1134" w:header="0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D9" w:rsidRDefault="008B26D9">
      <w:r>
        <w:separator/>
      </w:r>
    </w:p>
  </w:endnote>
  <w:endnote w:type="continuationSeparator" w:id="0">
    <w:p w:rsidR="008B26D9" w:rsidRDefault="008B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Code3of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tabs>
        <w:tab w:val="left" w:pos="3600"/>
        <w:tab w:val="right" w:pos="7200"/>
      </w:tabs>
      <w:spacing w:before="60"/>
      <w:rPr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D9" w:rsidRDefault="008B26D9">
      <w:r>
        <w:separator/>
      </w:r>
    </w:p>
  </w:footnote>
  <w:footnote w:type="continuationSeparator" w:id="0">
    <w:p w:rsidR="008B26D9" w:rsidRDefault="008B2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pStyle w:val="Nagwek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CF268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024E17"/>
    <w:multiLevelType w:val="hybridMultilevel"/>
    <w:tmpl w:val="19F4095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04AE9"/>
    <w:multiLevelType w:val="hybridMultilevel"/>
    <w:tmpl w:val="0748C77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142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7B"/>
    <w:rsid w:val="000074C2"/>
    <w:rsid w:val="00007528"/>
    <w:rsid w:val="000260B5"/>
    <w:rsid w:val="000342AC"/>
    <w:rsid w:val="00034815"/>
    <w:rsid w:val="00036C6C"/>
    <w:rsid w:val="000472A3"/>
    <w:rsid w:val="00050614"/>
    <w:rsid w:val="0006064A"/>
    <w:rsid w:val="00075909"/>
    <w:rsid w:val="00082AAE"/>
    <w:rsid w:val="000A7529"/>
    <w:rsid w:val="000A7F35"/>
    <w:rsid w:val="000B406F"/>
    <w:rsid w:val="000C789A"/>
    <w:rsid w:val="000D43DB"/>
    <w:rsid w:val="000E4B57"/>
    <w:rsid w:val="000F3BB6"/>
    <w:rsid w:val="00100451"/>
    <w:rsid w:val="00150FFC"/>
    <w:rsid w:val="001667A6"/>
    <w:rsid w:val="00174B72"/>
    <w:rsid w:val="00197631"/>
    <w:rsid w:val="001A2ADE"/>
    <w:rsid w:val="001A2B4F"/>
    <w:rsid w:val="001A5E19"/>
    <w:rsid w:val="001D3768"/>
    <w:rsid w:val="001E0587"/>
    <w:rsid w:val="001F4637"/>
    <w:rsid w:val="002305B3"/>
    <w:rsid w:val="00230F3C"/>
    <w:rsid w:val="0024338F"/>
    <w:rsid w:val="00245165"/>
    <w:rsid w:val="00250C71"/>
    <w:rsid w:val="002516AA"/>
    <w:rsid w:val="00251F20"/>
    <w:rsid w:val="00252D43"/>
    <w:rsid w:val="0025330C"/>
    <w:rsid w:val="00275E92"/>
    <w:rsid w:val="002879CB"/>
    <w:rsid w:val="00287EFA"/>
    <w:rsid w:val="002A6FB8"/>
    <w:rsid w:val="002B619B"/>
    <w:rsid w:val="002C1798"/>
    <w:rsid w:val="002C5676"/>
    <w:rsid w:val="002D7666"/>
    <w:rsid w:val="003137A6"/>
    <w:rsid w:val="00322F36"/>
    <w:rsid w:val="0036469E"/>
    <w:rsid w:val="00372B7A"/>
    <w:rsid w:val="00373151"/>
    <w:rsid w:val="003B76A1"/>
    <w:rsid w:val="003B7AD6"/>
    <w:rsid w:val="003C4911"/>
    <w:rsid w:val="003F688D"/>
    <w:rsid w:val="00401205"/>
    <w:rsid w:val="004021CD"/>
    <w:rsid w:val="00414523"/>
    <w:rsid w:val="00460C77"/>
    <w:rsid w:val="00464BA4"/>
    <w:rsid w:val="00466C3D"/>
    <w:rsid w:val="004677C6"/>
    <w:rsid w:val="00474E60"/>
    <w:rsid w:val="004B28F3"/>
    <w:rsid w:val="004F0E81"/>
    <w:rsid w:val="00504ABE"/>
    <w:rsid w:val="00536BA7"/>
    <w:rsid w:val="00556BA7"/>
    <w:rsid w:val="005708C5"/>
    <w:rsid w:val="00590689"/>
    <w:rsid w:val="00597528"/>
    <w:rsid w:val="0060463B"/>
    <w:rsid w:val="0060645A"/>
    <w:rsid w:val="00615066"/>
    <w:rsid w:val="0065126B"/>
    <w:rsid w:val="00677D66"/>
    <w:rsid w:val="00682D6C"/>
    <w:rsid w:val="0069096F"/>
    <w:rsid w:val="00695088"/>
    <w:rsid w:val="00697A36"/>
    <w:rsid w:val="006C69E2"/>
    <w:rsid w:val="006C783C"/>
    <w:rsid w:val="006D48B3"/>
    <w:rsid w:val="006D58EC"/>
    <w:rsid w:val="006F6518"/>
    <w:rsid w:val="0070236F"/>
    <w:rsid w:val="0072091B"/>
    <w:rsid w:val="00723343"/>
    <w:rsid w:val="00731F9A"/>
    <w:rsid w:val="0073591B"/>
    <w:rsid w:val="00740648"/>
    <w:rsid w:val="00761927"/>
    <w:rsid w:val="00761BAA"/>
    <w:rsid w:val="007716D5"/>
    <w:rsid w:val="007879BA"/>
    <w:rsid w:val="00794A95"/>
    <w:rsid w:val="007F09B2"/>
    <w:rsid w:val="00810A96"/>
    <w:rsid w:val="00825580"/>
    <w:rsid w:val="008561E2"/>
    <w:rsid w:val="00862F41"/>
    <w:rsid w:val="00863129"/>
    <w:rsid w:val="008A4AD7"/>
    <w:rsid w:val="008A6CA4"/>
    <w:rsid w:val="008B26D9"/>
    <w:rsid w:val="008C4429"/>
    <w:rsid w:val="008C680E"/>
    <w:rsid w:val="008D1257"/>
    <w:rsid w:val="008D2318"/>
    <w:rsid w:val="008D6D8E"/>
    <w:rsid w:val="0090335A"/>
    <w:rsid w:val="00915580"/>
    <w:rsid w:val="00917BAE"/>
    <w:rsid w:val="00927DD1"/>
    <w:rsid w:val="009350D7"/>
    <w:rsid w:val="00962728"/>
    <w:rsid w:val="00984D94"/>
    <w:rsid w:val="009B2E10"/>
    <w:rsid w:val="009C4461"/>
    <w:rsid w:val="009C46AB"/>
    <w:rsid w:val="009F67AD"/>
    <w:rsid w:val="00A14F8F"/>
    <w:rsid w:val="00A16114"/>
    <w:rsid w:val="00A21E5C"/>
    <w:rsid w:val="00A2283B"/>
    <w:rsid w:val="00A304A3"/>
    <w:rsid w:val="00A55317"/>
    <w:rsid w:val="00A57F85"/>
    <w:rsid w:val="00A82A19"/>
    <w:rsid w:val="00A8320E"/>
    <w:rsid w:val="00A84EA1"/>
    <w:rsid w:val="00A8780A"/>
    <w:rsid w:val="00A905FB"/>
    <w:rsid w:val="00AA56C8"/>
    <w:rsid w:val="00AA5A36"/>
    <w:rsid w:val="00AE2FB7"/>
    <w:rsid w:val="00AF5AF2"/>
    <w:rsid w:val="00B162BD"/>
    <w:rsid w:val="00B16C52"/>
    <w:rsid w:val="00B2723D"/>
    <w:rsid w:val="00B3100B"/>
    <w:rsid w:val="00B31E40"/>
    <w:rsid w:val="00B33602"/>
    <w:rsid w:val="00B63BD9"/>
    <w:rsid w:val="00B731D6"/>
    <w:rsid w:val="00B801F4"/>
    <w:rsid w:val="00B81B7C"/>
    <w:rsid w:val="00B83C1D"/>
    <w:rsid w:val="00B85A6D"/>
    <w:rsid w:val="00BA066D"/>
    <w:rsid w:val="00BB3CB4"/>
    <w:rsid w:val="00BB4817"/>
    <w:rsid w:val="00BB767B"/>
    <w:rsid w:val="00BD77CA"/>
    <w:rsid w:val="00BD7E99"/>
    <w:rsid w:val="00C17A69"/>
    <w:rsid w:val="00C26716"/>
    <w:rsid w:val="00C26A9F"/>
    <w:rsid w:val="00C31A41"/>
    <w:rsid w:val="00C54553"/>
    <w:rsid w:val="00C55DAC"/>
    <w:rsid w:val="00C55DE3"/>
    <w:rsid w:val="00C63E81"/>
    <w:rsid w:val="00C641FB"/>
    <w:rsid w:val="00C73514"/>
    <w:rsid w:val="00C87E3C"/>
    <w:rsid w:val="00CA5781"/>
    <w:rsid w:val="00CC43BA"/>
    <w:rsid w:val="00CC5544"/>
    <w:rsid w:val="00CE32EA"/>
    <w:rsid w:val="00D0070A"/>
    <w:rsid w:val="00D168F5"/>
    <w:rsid w:val="00D329CB"/>
    <w:rsid w:val="00D37F75"/>
    <w:rsid w:val="00D4692A"/>
    <w:rsid w:val="00D470F0"/>
    <w:rsid w:val="00D522AE"/>
    <w:rsid w:val="00D86476"/>
    <w:rsid w:val="00DC22C0"/>
    <w:rsid w:val="00DE0F52"/>
    <w:rsid w:val="00DE48C2"/>
    <w:rsid w:val="00E002FF"/>
    <w:rsid w:val="00E05B2F"/>
    <w:rsid w:val="00E21F9C"/>
    <w:rsid w:val="00E30CD9"/>
    <w:rsid w:val="00E34D42"/>
    <w:rsid w:val="00E46F4F"/>
    <w:rsid w:val="00E70AC0"/>
    <w:rsid w:val="00E838DB"/>
    <w:rsid w:val="00E8576A"/>
    <w:rsid w:val="00E87816"/>
    <w:rsid w:val="00EA0841"/>
    <w:rsid w:val="00EA10AC"/>
    <w:rsid w:val="00EA489D"/>
    <w:rsid w:val="00EB3A2C"/>
    <w:rsid w:val="00EC3682"/>
    <w:rsid w:val="00EC7474"/>
    <w:rsid w:val="00ED5AB8"/>
    <w:rsid w:val="00EF099D"/>
    <w:rsid w:val="00EF4725"/>
    <w:rsid w:val="00F07C23"/>
    <w:rsid w:val="00F12D48"/>
    <w:rsid w:val="00F142FC"/>
    <w:rsid w:val="00F23BF9"/>
    <w:rsid w:val="00F4238B"/>
    <w:rsid w:val="00F5219F"/>
    <w:rsid w:val="00F52B3A"/>
    <w:rsid w:val="00FC33BB"/>
    <w:rsid w:val="00FD2043"/>
    <w:rsid w:val="00FD4813"/>
    <w:rsid w:val="00FE078D"/>
    <w:rsid w:val="00FE57B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B87FA"/>
  <w15:chartTrackingRefBased/>
  <w15:docId w15:val="{73BE8970-09D2-41B8-8B69-C08FC98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18"/>
    </w:rPr>
  </w:style>
  <w:style w:type="paragraph" w:styleId="Nagwek1">
    <w:name w:val="heading 1"/>
    <w:basedOn w:val="Normalny"/>
    <w:next w:val="Normalny"/>
    <w:qFormat/>
    <w:pPr>
      <w:keepNext/>
      <w:spacing w:line="360" w:lineRule="auto"/>
      <w:jc w:val="center"/>
      <w:outlineLvl w:val="0"/>
    </w:pPr>
    <w:rPr>
      <w:b/>
      <w:sz w:val="24"/>
      <w:szCs w:val="24"/>
    </w:rPr>
  </w:style>
  <w:style w:type="paragraph" w:styleId="Nagwek2">
    <w:name w:val="heading 2"/>
    <w:basedOn w:val="Normalny"/>
    <w:next w:val="Normalny"/>
    <w:qFormat/>
    <w:pPr>
      <w:keepNext/>
      <w:tabs>
        <w:tab w:val="left" w:pos="3780"/>
      </w:tabs>
      <w:spacing w:line="360" w:lineRule="auto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i/>
      <w:sz w:val="16"/>
    </w:rPr>
  </w:style>
  <w:style w:type="paragraph" w:styleId="Stopka">
    <w:name w:val="footer"/>
    <w:basedOn w:val="Normalny"/>
    <w:rPr>
      <w:rFonts w:ascii="Arial" w:hAnsi="Arial" w:cs="Arial"/>
      <w:sz w:val="12"/>
      <w:szCs w:val="12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</w:rPr>
  </w:style>
  <w:style w:type="paragraph" w:customStyle="1" w:styleId="Podpowied">
    <w:name w:val="Podpowiedź"/>
    <w:basedOn w:val="Normalny"/>
    <w:pPr>
      <w:tabs>
        <w:tab w:val="center" w:pos="7740"/>
      </w:tabs>
    </w:pPr>
    <w:rPr>
      <w:sz w:val="16"/>
      <w:szCs w:val="14"/>
    </w:rPr>
  </w:style>
  <w:style w:type="paragraph" w:customStyle="1" w:styleId="Adresat">
    <w:name w:val="Adresat"/>
    <w:basedOn w:val="Normalny"/>
    <w:pPr>
      <w:ind w:left="5400" w:hanging="2"/>
    </w:pPr>
    <w:rPr>
      <w:sz w:val="26"/>
    </w:rPr>
  </w:style>
  <w:style w:type="paragraph" w:styleId="Tytu">
    <w:name w:val="Title"/>
    <w:basedOn w:val="Normalny"/>
    <w:next w:val="Podtytu"/>
    <w:qFormat/>
    <w:pPr>
      <w:spacing w:before="600" w:after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Podtytu">
    <w:name w:val="Subtitle"/>
    <w:basedOn w:val="Normalny"/>
    <w:next w:val="Tre"/>
    <w:qFormat/>
    <w:pPr>
      <w:spacing w:after="600"/>
      <w:jc w:val="center"/>
      <w:outlineLvl w:val="1"/>
    </w:pPr>
    <w:rPr>
      <w:rFonts w:cs="Arial"/>
      <w:b/>
      <w:sz w:val="28"/>
      <w:szCs w:val="24"/>
    </w:rPr>
  </w:style>
  <w:style w:type="paragraph" w:customStyle="1" w:styleId="Tre">
    <w:name w:val="Treść"/>
    <w:basedOn w:val="Normalny"/>
    <w:pPr>
      <w:spacing w:line="360" w:lineRule="auto"/>
      <w:jc w:val="both"/>
      <w:outlineLvl w:val="0"/>
    </w:pPr>
    <w:rPr>
      <w:sz w:val="24"/>
      <w:szCs w:val="18"/>
    </w:rPr>
  </w:style>
  <w:style w:type="paragraph" w:customStyle="1" w:styleId="Pouczenienagwek">
    <w:name w:val="Pouczenie nagłówek"/>
    <w:basedOn w:val="Podtytu"/>
    <w:rPr>
      <w:caps/>
      <w:spacing w:val="80"/>
      <w:szCs w:val="22"/>
    </w:rPr>
  </w:style>
  <w:style w:type="character" w:customStyle="1" w:styleId="PodpowiedZnak">
    <w:name w:val="Podpowiedź Znak"/>
    <w:rPr>
      <w:sz w:val="14"/>
      <w:szCs w:val="14"/>
      <w:lang w:val="pl-PL" w:eastAsia="pl-PL" w:bidi="ar-SA"/>
    </w:rPr>
  </w:style>
  <w:style w:type="paragraph" w:customStyle="1" w:styleId="Datapisma">
    <w:name w:val="Data pisma"/>
    <w:basedOn w:val="Normalny"/>
    <w:pPr>
      <w:tabs>
        <w:tab w:val="right" w:pos="7200"/>
      </w:tabs>
      <w:jc w:val="right"/>
    </w:pPr>
    <w:rPr>
      <w:szCs w:val="18"/>
    </w:rPr>
  </w:style>
  <w:style w:type="paragraph" w:customStyle="1" w:styleId="Piecz">
    <w:name w:val="Pieczęć"/>
    <w:basedOn w:val="Normalny"/>
    <w:pPr>
      <w:spacing w:before="20" w:after="20"/>
      <w:jc w:val="center"/>
    </w:pPr>
    <w:rPr>
      <w:rFonts w:ascii="Arial" w:hAnsi="Arial"/>
      <w:b/>
      <w:sz w:val="20"/>
      <w:szCs w:val="18"/>
    </w:rPr>
  </w:style>
  <w:style w:type="character" w:customStyle="1" w:styleId="PieczZnak">
    <w:name w:val="Pieczęć Znak"/>
    <w:rPr>
      <w:rFonts w:ascii="Arial" w:hAnsi="Arial"/>
      <w:b/>
      <w:sz w:val="16"/>
      <w:szCs w:val="18"/>
      <w:lang w:val="pl-PL" w:eastAsia="pl-PL" w:bidi="ar-SA"/>
    </w:rPr>
  </w:style>
  <w:style w:type="paragraph" w:customStyle="1" w:styleId="Pieczmaa">
    <w:name w:val="Pieczęć mała"/>
    <w:basedOn w:val="Piecz"/>
    <w:rPr>
      <w:b w:val="0"/>
      <w:sz w:val="18"/>
    </w:rPr>
  </w:style>
  <w:style w:type="paragraph" w:customStyle="1" w:styleId="Sygnatura">
    <w:name w:val="Sygnatura"/>
    <w:basedOn w:val="Normalny"/>
    <w:next w:val="Podpowiedzsygnatura"/>
    <w:rsid w:val="001F4637"/>
    <w:pPr>
      <w:tabs>
        <w:tab w:val="center" w:pos="1985"/>
      </w:tabs>
      <w:spacing w:before="360" w:after="40"/>
    </w:pPr>
    <w:rPr>
      <w:sz w:val="28"/>
      <w:szCs w:val="24"/>
    </w:rPr>
  </w:style>
  <w:style w:type="paragraph" w:customStyle="1" w:styleId="Pouczenietre">
    <w:name w:val="Pouczenie treść"/>
    <w:basedOn w:val="Normalny"/>
    <w:pPr>
      <w:spacing w:after="120"/>
      <w:jc w:val="both"/>
    </w:pPr>
    <w:rPr>
      <w:sz w:val="22"/>
      <w:szCs w:val="16"/>
    </w:rPr>
  </w:style>
  <w:style w:type="paragraph" w:customStyle="1" w:styleId="Podpowiedstanowisko">
    <w:name w:val="Podpowiedź stanowisko"/>
    <w:basedOn w:val="Podpowied"/>
    <w:next w:val="Podpowied"/>
    <w:pPr>
      <w:spacing w:after="480"/>
    </w:pPr>
    <w:rPr>
      <w:b/>
      <w:sz w:val="20"/>
    </w:rPr>
  </w:style>
  <w:style w:type="paragraph" w:customStyle="1" w:styleId="Nagowekdata">
    <w:name w:val="Nagłowek data"/>
    <w:basedOn w:val="Normalny"/>
    <w:pPr>
      <w:jc w:val="right"/>
    </w:pPr>
    <w:rPr>
      <w:sz w:val="24"/>
      <w:szCs w:val="18"/>
    </w:rPr>
  </w:style>
  <w:style w:type="paragraph" w:customStyle="1" w:styleId="Podpowiedzsygnatura">
    <w:name w:val="Podpowiedz sygnatura"/>
    <w:basedOn w:val="Podpowied"/>
    <w:next w:val="Adresat"/>
    <w:rsid w:val="001F4637"/>
    <w:pPr>
      <w:tabs>
        <w:tab w:val="clear" w:pos="7740"/>
        <w:tab w:val="center" w:pos="1985"/>
      </w:tabs>
      <w:spacing w:after="240"/>
    </w:pPr>
  </w:style>
  <w:style w:type="paragraph" w:customStyle="1" w:styleId="Termin">
    <w:name w:val="Termin"/>
    <w:basedOn w:val="Tre"/>
    <w:pPr>
      <w:tabs>
        <w:tab w:val="left" w:pos="1622"/>
      </w:tabs>
      <w:spacing w:line="240" w:lineRule="auto"/>
    </w:pPr>
    <w:rPr>
      <w:b/>
    </w:rPr>
  </w:style>
  <w:style w:type="character" w:customStyle="1" w:styleId="SygnaturaKod">
    <w:name w:val="Sygnatura Kod"/>
    <w:rsid w:val="001F4637"/>
    <w:rPr>
      <w:rFonts w:ascii="BarCode3of9" w:hAnsi="BarCode3of9"/>
      <w:sz w:val="32"/>
    </w:rPr>
  </w:style>
  <w:style w:type="character" w:customStyle="1" w:styleId="oznaczeniepracownika">
    <w:name w:val="oznaczenie pracownika"/>
    <w:rsid w:val="001F4637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zawica\AppData\Local\Temp\TEMP_Sedzia2\113203_Korespondencja_ISz%2001_2023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113203_Korespondencja_ISz 01_2023</Template>
  <TotalTime>2</TotalTime>
  <Pages>1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SIP</vt:lpstr>
    </vt:vector>
  </TitlesOfParts>
  <Manager>Krzysztof Habowski</Manager>
  <Company>ZETO "Świdnica"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SIP</dc:title>
  <dc:subject/>
  <dc:creator>Szawica Irmina</dc:creator>
  <cp:keywords/>
  <dc:description/>
  <cp:lastModifiedBy>Szawica Irmina</cp:lastModifiedBy>
  <cp:revision>4</cp:revision>
  <cp:lastPrinted>2003-05-27T06:40:00Z</cp:lastPrinted>
  <dcterms:created xsi:type="dcterms:W3CDTF">2025-03-26T12:04:00Z</dcterms:created>
  <dcterms:modified xsi:type="dcterms:W3CDTF">2025-03-26T12:06:00Z</dcterms:modified>
</cp:coreProperties>
</file>
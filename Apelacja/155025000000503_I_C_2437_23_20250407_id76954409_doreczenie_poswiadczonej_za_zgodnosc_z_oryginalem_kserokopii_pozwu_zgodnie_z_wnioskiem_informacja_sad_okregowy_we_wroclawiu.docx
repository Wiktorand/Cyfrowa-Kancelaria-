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5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1E0" w:firstRow="1" w:lastRow="1" w:firstColumn="1" w:lastColumn="1" w:noHBand="0" w:noVBand="0"/>
      </w:tblPr>
      <w:tblGrid>
        <w:gridCol w:w="4325"/>
        <w:gridCol w:w="5580"/>
      </w:tblGrid>
      <w:tr w:rsidR="001F4637" w:rsidRPr="00794A95"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96F" w:rsidRPr="00794A95" w:rsidRDefault="0069096F" w:rsidP="0069096F">
            <w:pPr>
              <w:pStyle w:val="Piecz"/>
              <w:rPr>
                <w:rFonts w:ascii="Times New Roman" w:hAnsi="Times New Roman"/>
                <w:szCs w:val="20"/>
              </w:rPr>
            </w:pPr>
            <w:r w:rsidRPr="00794A95">
              <w:rPr>
                <w:rFonts w:ascii="Times New Roman" w:hAnsi="Times New Roman"/>
                <w:szCs w:val="20"/>
              </w:rPr>
              <w:t>Sąd Okręgowy we Wrocławiu</w:t>
            </w:r>
          </w:p>
          <w:p w:rsidR="0069096F" w:rsidRPr="00794A95" w:rsidRDefault="0069096F" w:rsidP="0069096F">
            <w:pPr>
              <w:pStyle w:val="Piecz"/>
              <w:rPr>
                <w:rFonts w:ascii="Times New Roman" w:hAnsi="Times New Roman"/>
                <w:szCs w:val="20"/>
              </w:rPr>
            </w:pPr>
            <w:r w:rsidRPr="00794A95">
              <w:rPr>
                <w:rFonts w:ascii="Times New Roman" w:hAnsi="Times New Roman"/>
                <w:szCs w:val="20"/>
              </w:rPr>
              <w:t>I Wydział Cywilny</w:t>
            </w:r>
          </w:p>
          <w:p w:rsidR="0069096F" w:rsidRPr="00794A95" w:rsidRDefault="0069096F" w:rsidP="0069096F">
            <w:pPr>
              <w:pStyle w:val="Piecz"/>
              <w:rPr>
                <w:rFonts w:ascii="Times New Roman" w:hAnsi="Times New Roman"/>
                <w:szCs w:val="20"/>
              </w:rPr>
            </w:pPr>
            <w:r w:rsidRPr="00794A95">
              <w:rPr>
                <w:rFonts w:ascii="Times New Roman" w:hAnsi="Times New Roman"/>
                <w:szCs w:val="20"/>
              </w:rPr>
              <w:t>Ul. Sądowa 1</w:t>
            </w:r>
          </w:p>
          <w:p w:rsidR="0069096F" w:rsidRPr="00794A95" w:rsidRDefault="0069096F" w:rsidP="0069096F">
            <w:pPr>
              <w:pStyle w:val="Piecz"/>
              <w:rPr>
                <w:rFonts w:ascii="Times New Roman" w:hAnsi="Times New Roman"/>
                <w:szCs w:val="20"/>
              </w:rPr>
            </w:pPr>
            <w:r w:rsidRPr="00794A95">
              <w:rPr>
                <w:rFonts w:ascii="Times New Roman" w:hAnsi="Times New Roman"/>
                <w:szCs w:val="20"/>
              </w:rPr>
              <w:t>50-046 Wrocław</w:t>
            </w:r>
          </w:p>
          <w:p w:rsidR="001F4637" w:rsidRPr="00794A95" w:rsidRDefault="0069096F" w:rsidP="00A60C28">
            <w:pPr>
              <w:pStyle w:val="Piecz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794A95">
              <w:rPr>
                <w:rFonts w:ascii="Times New Roman" w:hAnsi="Times New Roman"/>
                <w:szCs w:val="20"/>
              </w:rPr>
              <w:t xml:space="preserve"> </w:t>
            </w:r>
            <w:r w:rsidR="00A60C28">
              <w:rPr>
                <w:rFonts w:ascii="Times New Roman" w:hAnsi="Times New Roman"/>
                <w:szCs w:val="20"/>
              </w:rPr>
              <w:fldChar w:fldCharType="begin">
                <w:ffData>
                  <w:name w:val="pieczec_telefon_sadu"/>
                  <w:enabled/>
                  <w:calcOnExit w:val="0"/>
                  <w:textInput/>
                </w:ffData>
              </w:fldChar>
            </w:r>
            <w:bookmarkStart w:id="0" w:name="pieczec_telefon_sadu"/>
            <w:r w:rsidR="00A60C28">
              <w:rPr>
                <w:rFonts w:ascii="Times New Roman" w:hAnsi="Times New Roman"/>
                <w:szCs w:val="20"/>
              </w:rPr>
              <w:instrText xml:space="preserve"> FORMTEXT </w:instrText>
            </w:r>
            <w:r w:rsidR="000B7540">
              <w:rPr>
                <w:rFonts w:ascii="Times New Roman" w:hAnsi="Times New Roman"/>
                <w:szCs w:val="20"/>
              </w:rPr>
            </w:r>
            <w:r w:rsidR="00A60C28">
              <w:rPr>
                <w:rFonts w:ascii="Times New Roman" w:hAnsi="Times New Roman"/>
                <w:szCs w:val="20"/>
              </w:rPr>
              <w:fldChar w:fldCharType="separate"/>
            </w:r>
            <w:r w:rsidR="000B7540">
              <w:rPr>
                <w:rFonts w:ascii="Times New Roman" w:hAnsi="Times New Roman"/>
                <w:szCs w:val="20"/>
              </w:rPr>
              <w:t>tel. +48 71 74 82 000</w:t>
            </w:r>
            <w:r w:rsidR="00A60C28">
              <w:rPr>
                <w:rFonts w:ascii="Times New Roman" w:hAnsi="Times New Roman"/>
                <w:szCs w:val="20"/>
              </w:rPr>
              <w:fldChar w:fldCharType="end"/>
            </w:r>
            <w:bookmarkEnd w:id="0"/>
          </w:p>
        </w:tc>
        <w:bookmarkStart w:id="1" w:name="naglowek_miasto_sadu"/>
        <w:tc>
          <w:tcPr>
            <w:tcW w:w="55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F4637" w:rsidRPr="00794A95" w:rsidRDefault="001F4637" w:rsidP="00BD7E99">
            <w:pPr>
              <w:pStyle w:val="Nagowekdata"/>
              <w:rPr>
                <w:bCs/>
                <w:szCs w:val="24"/>
              </w:rPr>
            </w:pPr>
            <w:r w:rsidRPr="00794A95">
              <w:rPr>
                <w:szCs w:val="24"/>
              </w:rPr>
              <w:fldChar w:fldCharType="begin">
                <w:ffData>
                  <w:name w:val="naglowek_miasto_sadu"/>
                  <w:enabled/>
                  <w:calcOnExit w:val="0"/>
                  <w:textInput>
                    <w:default w:val="Miejscowość"/>
                  </w:textInput>
                </w:ffData>
              </w:fldChar>
            </w:r>
            <w:r w:rsidRPr="00794A95">
              <w:rPr>
                <w:szCs w:val="24"/>
              </w:rPr>
              <w:instrText xml:space="preserve"> FORMTEXT </w:instrText>
            </w:r>
            <w:r w:rsidR="000B7540" w:rsidRPr="00794A95">
              <w:rPr>
                <w:szCs w:val="24"/>
              </w:rPr>
            </w:r>
            <w:r w:rsidRPr="00794A95">
              <w:rPr>
                <w:szCs w:val="24"/>
              </w:rPr>
              <w:fldChar w:fldCharType="separate"/>
            </w:r>
            <w:r w:rsidR="000B7540">
              <w:rPr>
                <w:szCs w:val="24"/>
              </w:rPr>
              <w:t>Wrocław</w:t>
            </w:r>
            <w:r w:rsidRPr="00794A95">
              <w:rPr>
                <w:szCs w:val="24"/>
              </w:rPr>
              <w:fldChar w:fldCharType="end"/>
            </w:r>
            <w:bookmarkEnd w:id="1"/>
            <w:r w:rsidRPr="00794A95">
              <w:rPr>
                <w:bCs/>
                <w:szCs w:val="24"/>
              </w:rPr>
              <w:t xml:space="preserve">, dnia </w:t>
            </w:r>
            <w:bookmarkStart w:id="2" w:name="naglowek_data_pisma"/>
            <w:r w:rsidRPr="00794A95">
              <w:rPr>
                <w:szCs w:val="24"/>
              </w:rPr>
              <w:fldChar w:fldCharType="begin">
                <w:ffData>
                  <w:name w:val="naglowek_data_pisma"/>
                  <w:enabled/>
                  <w:calcOnExit w:val="0"/>
                  <w:textInput>
                    <w:default w:val="Data"/>
                  </w:textInput>
                </w:ffData>
              </w:fldChar>
            </w:r>
            <w:r w:rsidRPr="00794A95">
              <w:rPr>
                <w:szCs w:val="24"/>
              </w:rPr>
              <w:instrText xml:space="preserve"> FORMTEXT </w:instrText>
            </w:r>
            <w:r w:rsidR="000B7540" w:rsidRPr="00794A95">
              <w:rPr>
                <w:szCs w:val="24"/>
              </w:rPr>
            </w:r>
            <w:r w:rsidRPr="00794A95">
              <w:rPr>
                <w:szCs w:val="24"/>
              </w:rPr>
              <w:fldChar w:fldCharType="separate"/>
            </w:r>
            <w:r w:rsidR="000B7540">
              <w:rPr>
                <w:szCs w:val="24"/>
              </w:rPr>
              <w:t>7 kwietnia 2025 r.</w:t>
            </w:r>
            <w:r w:rsidRPr="00794A95">
              <w:rPr>
                <w:szCs w:val="24"/>
              </w:rPr>
              <w:fldChar w:fldCharType="end"/>
            </w:r>
            <w:bookmarkEnd w:id="2"/>
          </w:p>
          <w:p w:rsidR="001F4637" w:rsidRPr="00794A95" w:rsidRDefault="001F4637" w:rsidP="00BD7E99">
            <w:pPr>
              <w:pStyle w:val="Nagowekdata"/>
              <w:rPr>
                <w:rStyle w:val="SygnaturaKod"/>
                <w:rFonts w:ascii="Times New Roman" w:hAnsi="Times New Roman"/>
                <w:sz w:val="24"/>
                <w:szCs w:val="24"/>
              </w:rPr>
            </w:pPr>
          </w:p>
          <w:p w:rsidR="001F4637" w:rsidRPr="00794A95" w:rsidRDefault="001F4637" w:rsidP="00BD7E99">
            <w:pPr>
              <w:pStyle w:val="Nagowekdata"/>
              <w:rPr>
                <w:rStyle w:val="SygnaturaKod"/>
                <w:rFonts w:ascii="Times New Roman" w:hAnsi="Times New Roman"/>
                <w:sz w:val="24"/>
                <w:szCs w:val="24"/>
              </w:rPr>
            </w:pPr>
            <w:r w:rsidRPr="00794A95">
              <w:rPr>
                <w:rStyle w:val="SygnaturaKod"/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sygnatura_kod"/>
                  <w:enabled/>
                  <w:calcOnExit w:val="0"/>
                  <w:textInput/>
                </w:ffData>
              </w:fldChar>
            </w:r>
            <w:bookmarkStart w:id="3" w:name="sygnatura_kod"/>
            <w:r w:rsidRPr="00794A95">
              <w:rPr>
                <w:rStyle w:val="SygnaturaKod"/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794A95">
              <w:rPr>
                <w:rStyle w:val="SygnaturaKod"/>
                <w:rFonts w:ascii="Times New Roman" w:hAnsi="Times New Roman"/>
                <w:sz w:val="24"/>
                <w:szCs w:val="24"/>
              </w:rPr>
            </w:r>
            <w:r w:rsidRPr="00794A95">
              <w:rPr>
                <w:rStyle w:val="SygnaturaKod"/>
                <w:rFonts w:ascii="Times New Roman" w:hAnsi="Times New Roman"/>
                <w:sz w:val="24"/>
                <w:szCs w:val="24"/>
              </w:rPr>
              <w:fldChar w:fldCharType="separate"/>
            </w:r>
            <w:r w:rsidRPr="00794A95">
              <w:rPr>
                <w:rStyle w:val="SygnaturaKod"/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794A95">
              <w:rPr>
                <w:rStyle w:val="SygnaturaKod"/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794A95">
              <w:rPr>
                <w:rStyle w:val="SygnaturaKod"/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794A95">
              <w:rPr>
                <w:rStyle w:val="SygnaturaKod"/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794A95">
              <w:rPr>
                <w:rStyle w:val="SygnaturaKod"/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794A95">
              <w:rPr>
                <w:rStyle w:val="SygnaturaKod"/>
                <w:rFonts w:ascii="Times New Roman" w:hAnsi="Times New Roman"/>
                <w:sz w:val="24"/>
                <w:szCs w:val="24"/>
              </w:rPr>
              <w:fldChar w:fldCharType="end"/>
            </w:r>
            <w:bookmarkEnd w:id="3"/>
          </w:p>
          <w:bookmarkStart w:id="4" w:name="oznaczenie"/>
          <w:p w:rsidR="001F4637" w:rsidRPr="00794A95" w:rsidRDefault="001F4637" w:rsidP="00BD7E99">
            <w:pPr>
              <w:pStyle w:val="Nagowekdata"/>
              <w:spacing w:before="120"/>
              <w:rPr>
                <w:rStyle w:val="oznaczeniepracownika"/>
                <w:szCs w:val="24"/>
              </w:rPr>
            </w:pPr>
            <w:r w:rsidRPr="00794A95">
              <w:rPr>
                <w:rStyle w:val="oznaczeniepracownika"/>
                <w:szCs w:val="24"/>
              </w:rPr>
              <w:fldChar w:fldCharType="begin">
                <w:ffData>
                  <w:name w:val="oznaczenie"/>
                  <w:enabled/>
                  <w:calcOnExit w:val="0"/>
                  <w:textInput/>
                </w:ffData>
              </w:fldChar>
            </w:r>
            <w:r w:rsidRPr="00794A95">
              <w:rPr>
                <w:rStyle w:val="oznaczeniepracownika"/>
                <w:szCs w:val="24"/>
              </w:rPr>
              <w:instrText xml:space="preserve"> FORMTEXT </w:instrText>
            </w:r>
            <w:r w:rsidR="000B7540" w:rsidRPr="00794A95">
              <w:rPr>
                <w:rStyle w:val="oznaczeniepracownika"/>
                <w:szCs w:val="24"/>
              </w:rPr>
            </w:r>
            <w:r w:rsidRPr="00794A95">
              <w:rPr>
                <w:rStyle w:val="oznaczeniepracownika"/>
                <w:szCs w:val="24"/>
              </w:rPr>
              <w:fldChar w:fldCharType="separate"/>
            </w:r>
            <w:r w:rsidR="000B7540">
              <w:rPr>
                <w:rStyle w:val="oznaczeniepracownika"/>
                <w:szCs w:val="24"/>
              </w:rPr>
              <w:t>MS-CH</w:t>
            </w:r>
            <w:r w:rsidRPr="00794A95">
              <w:rPr>
                <w:rStyle w:val="oznaczeniepracownika"/>
                <w:szCs w:val="24"/>
              </w:rPr>
              <w:fldChar w:fldCharType="end"/>
            </w:r>
            <w:bookmarkEnd w:id="4"/>
          </w:p>
        </w:tc>
      </w:tr>
    </w:tbl>
    <w:p w:rsidR="00BD7E99" w:rsidRPr="00794A95" w:rsidRDefault="00BD7E99">
      <w:pPr>
        <w:pStyle w:val="Sygnatura"/>
        <w:rPr>
          <w:b/>
          <w:sz w:val="24"/>
          <w:u w:val="single"/>
        </w:rPr>
      </w:pPr>
      <w:r w:rsidRPr="00794A95">
        <w:rPr>
          <w:b/>
          <w:sz w:val="24"/>
          <w:u w:val="single"/>
        </w:rPr>
        <w:t xml:space="preserve">Sygnatura akt </w:t>
      </w:r>
      <w:r w:rsidRPr="00794A95">
        <w:rPr>
          <w:b/>
          <w:sz w:val="24"/>
          <w:u w:val="single"/>
        </w:rPr>
        <w:fldChar w:fldCharType="begin">
          <w:ffData>
            <w:name w:val="naglowek_sygnatura"/>
            <w:enabled/>
            <w:calcOnExit w:val="0"/>
            <w:textInput>
              <w:default w:val="Sygnatura"/>
            </w:textInput>
          </w:ffData>
        </w:fldChar>
      </w:r>
      <w:bookmarkStart w:id="5" w:name="naglowek_sygnatura"/>
      <w:r w:rsidRPr="00794A95">
        <w:rPr>
          <w:b/>
          <w:sz w:val="24"/>
          <w:u w:val="single"/>
        </w:rPr>
        <w:instrText xml:space="preserve"> FORMTEXT </w:instrText>
      </w:r>
      <w:r w:rsidR="000B7540" w:rsidRPr="00794A95">
        <w:rPr>
          <w:b/>
          <w:sz w:val="24"/>
          <w:u w:val="single"/>
        </w:rPr>
      </w:r>
      <w:r w:rsidRPr="00794A95">
        <w:rPr>
          <w:b/>
          <w:sz w:val="24"/>
          <w:u w:val="single"/>
        </w:rPr>
        <w:fldChar w:fldCharType="separate"/>
      </w:r>
      <w:r w:rsidR="000B7540">
        <w:rPr>
          <w:b/>
          <w:sz w:val="24"/>
          <w:u w:val="single"/>
        </w:rPr>
        <w:t>I C 2437/23</w:t>
      </w:r>
      <w:r w:rsidRPr="00794A95">
        <w:rPr>
          <w:b/>
          <w:sz w:val="24"/>
          <w:u w:val="single"/>
        </w:rPr>
        <w:fldChar w:fldCharType="end"/>
      </w:r>
      <w:bookmarkEnd w:id="5"/>
    </w:p>
    <w:p w:rsidR="00441307" w:rsidRDefault="00BD7E99">
      <w:pPr>
        <w:pStyle w:val="Podpowiedzsygnatura"/>
        <w:rPr>
          <w:b/>
          <w:sz w:val="24"/>
          <w:szCs w:val="24"/>
        </w:rPr>
      </w:pPr>
      <w:r w:rsidRPr="00794A95">
        <w:rPr>
          <w:szCs w:val="16"/>
        </w:rPr>
        <w:t>(w odpowiedzi należy podać datę i sygn. akt)</w:t>
      </w:r>
      <w:r w:rsidR="00441307" w:rsidRPr="00441307">
        <w:rPr>
          <w:b/>
          <w:sz w:val="24"/>
          <w:szCs w:val="24"/>
        </w:rPr>
        <w:t xml:space="preserve"> </w:t>
      </w:r>
    </w:p>
    <w:p w:rsidR="00287EFA" w:rsidRPr="00794A95" w:rsidRDefault="00740648" w:rsidP="00C55DE3">
      <w:pPr>
        <w:pStyle w:val="Adresat"/>
        <w:spacing w:line="360" w:lineRule="auto"/>
        <w:rPr>
          <w:b/>
          <w:sz w:val="24"/>
          <w:szCs w:val="24"/>
        </w:rPr>
      </w:pPr>
      <w:r w:rsidRPr="00794A95">
        <w:rPr>
          <w:b/>
          <w:sz w:val="24"/>
          <w:szCs w:val="24"/>
        </w:rPr>
        <w:fldChar w:fldCharType="begin">
          <w:ffData>
            <w:name w:val="pan_pani_ad000000001"/>
            <w:enabled/>
            <w:calcOnExit w:val="0"/>
            <w:textInput/>
          </w:ffData>
        </w:fldChar>
      </w:r>
      <w:bookmarkStart w:id="6" w:name="pan_pani_ad000000001"/>
      <w:r w:rsidRPr="00794A95">
        <w:rPr>
          <w:b/>
          <w:sz w:val="24"/>
          <w:szCs w:val="24"/>
        </w:rPr>
        <w:instrText xml:space="preserve"> FORMTEXT </w:instrText>
      </w:r>
      <w:r w:rsidRPr="00794A95">
        <w:rPr>
          <w:b/>
          <w:sz w:val="24"/>
          <w:szCs w:val="24"/>
        </w:rPr>
      </w:r>
      <w:r w:rsidRPr="00794A95">
        <w:rPr>
          <w:b/>
          <w:sz w:val="24"/>
          <w:szCs w:val="24"/>
        </w:rPr>
        <w:fldChar w:fldCharType="separate"/>
      </w:r>
      <w:r w:rsidRPr="00794A95">
        <w:rPr>
          <w:b/>
          <w:noProof/>
          <w:sz w:val="24"/>
          <w:szCs w:val="24"/>
        </w:rPr>
        <w:t> </w:t>
      </w:r>
      <w:r w:rsidRPr="00794A95">
        <w:rPr>
          <w:b/>
          <w:noProof/>
          <w:sz w:val="24"/>
          <w:szCs w:val="24"/>
        </w:rPr>
        <w:t> </w:t>
      </w:r>
      <w:r w:rsidRPr="00794A95">
        <w:rPr>
          <w:b/>
          <w:noProof/>
          <w:sz w:val="24"/>
          <w:szCs w:val="24"/>
        </w:rPr>
        <w:t> </w:t>
      </w:r>
      <w:r w:rsidRPr="00794A95">
        <w:rPr>
          <w:b/>
          <w:noProof/>
          <w:sz w:val="24"/>
          <w:szCs w:val="24"/>
        </w:rPr>
        <w:t> </w:t>
      </w:r>
      <w:r w:rsidRPr="00794A95">
        <w:rPr>
          <w:b/>
          <w:noProof/>
          <w:sz w:val="24"/>
          <w:szCs w:val="24"/>
        </w:rPr>
        <w:t> </w:t>
      </w:r>
      <w:r w:rsidRPr="00794A95">
        <w:rPr>
          <w:b/>
          <w:sz w:val="24"/>
          <w:szCs w:val="24"/>
        </w:rPr>
        <w:fldChar w:fldCharType="end"/>
      </w:r>
      <w:bookmarkEnd w:id="6"/>
      <w:r w:rsidRPr="00794A95">
        <w:rPr>
          <w:b/>
          <w:sz w:val="24"/>
          <w:szCs w:val="24"/>
        </w:rPr>
        <w:t xml:space="preserve"> </w:t>
      </w:r>
      <w:r w:rsidR="00D3504F" w:rsidRPr="00794A95">
        <w:rPr>
          <w:b/>
          <w:sz w:val="24"/>
          <w:szCs w:val="24"/>
        </w:rPr>
        <w:fldChar w:fldCharType="begin">
          <w:ffData>
            <w:name w:val="Tekst2"/>
            <w:enabled/>
            <w:calcOnExit w:val="0"/>
            <w:textInput/>
          </w:ffData>
        </w:fldChar>
      </w:r>
      <w:bookmarkStart w:id="7" w:name="Tekst2"/>
      <w:r w:rsidR="00D3504F" w:rsidRPr="00794A95">
        <w:rPr>
          <w:b/>
          <w:sz w:val="24"/>
          <w:szCs w:val="24"/>
        </w:rPr>
        <w:instrText xml:space="preserve"> FORMTEXT </w:instrText>
      </w:r>
      <w:r w:rsidR="00D3504F" w:rsidRPr="00794A95">
        <w:rPr>
          <w:b/>
          <w:sz w:val="24"/>
          <w:szCs w:val="24"/>
        </w:rPr>
      </w:r>
      <w:r w:rsidR="00D3504F" w:rsidRPr="00794A95">
        <w:rPr>
          <w:b/>
          <w:sz w:val="24"/>
          <w:szCs w:val="24"/>
        </w:rPr>
        <w:fldChar w:fldCharType="separate"/>
      </w:r>
      <w:r w:rsidR="00D3504F" w:rsidRPr="00794A95">
        <w:rPr>
          <w:b/>
          <w:noProof/>
          <w:sz w:val="24"/>
          <w:szCs w:val="24"/>
        </w:rPr>
        <w:t> </w:t>
      </w:r>
      <w:r w:rsidR="00D3504F" w:rsidRPr="00794A95">
        <w:rPr>
          <w:b/>
          <w:noProof/>
          <w:sz w:val="24"/>
          <w:szCs w:val="24"/>
        </w:rPr>
        <w:t> </w:t>
      </w:r>
      <w:r w:rsidR="00D3504F" w:rsidRPr="00794A95">
        <w:rPr>
          <w:b/>
          <w:noProof/>
          <w:sz w:val="24"/>
          <w:szCs w:val="24"/>
        </w:rPr>
        <w:t> </w:t>
      </w:r>
      <w:r w:rsidR="00D3504F" w:rsidRPr="00794A95">
        <w:rPr>
          <w:b/>
          <w:noProof/>
          <w:sz w:val="24"/>
          <w:szCs w:val="24"/>
        </w:rPr>
        <w:t> </w:t>
      </w:r>
      <w:r w:rsidR="00D3504F" w:rsidRPr="00794A95">
        <w:rPr>
          <w:b/>
          <w:noProof/>
          <w:sz w:val="24"/>
          <w:szCs w:val="24"/>
        </w:rPr>
        <w:t> </w:t>
      </w:r>
      <w:r w:rsidR="00D3504F" w:rsidRPr="00794A95">
        <w:rPr>
          <w:b/>
          <w:sz w:val="24"/>
          <w:szCs w:val="24"/>
        </w:rPr>
        <w:fldChar w:fldCharType="end"/>
      </w:r>
      <w:bookmarkEnd w:id="7"/>
    </w:p>
    <w:bookmarkStart w:id="8" w:name="adresat_nazwa"/>
    <w:p w:rsidR="00BD7E99" w:rsidRPr="00794A95" w:rsidRDefault="00BD7E99" w:rsidP="00C55DE3">
      <w:pPr>
        <w:pStyle w:val="Adresat"/>
        <w:spacing w:line="360" w:lineRule="auto"/>
        <w:ind w:left="5398" w:firstLine="0"/>
        <w:rPr>
          <w:b/>
          <w:bCs/>
          <w:sz w:val="24"/>
          <w:szCs w:val="24"/>
        </w:rPr>
      </w:pPr>
      <w:r w:rsidRPr="00794A95">
        <w:rPr>
          <w:b/>
          <w:bCs/>
          <w:sz w:val="24"/>
          <w:szCs w:val="24"/>
        </w:rPr>
        <w:fldChar w:fldCharType="begin">
          <w:ffData>
            <w:name w:val="adresat_nazwa"/>
            <w:enabled/>
            <w:calcOnExit w:val="0"/>
            <w:textInput/>
          </w:ffData>
        </w:fldChar>
      </w:r>
      <w:r w:rsidRPr="00794A95">
        <w:rPr>
          <w:b/>
          <w:bCs/>
          <w:sz w:val="24"/>
          <w:szCs w:val="24"/>
        </w:rPr>
        <w:instrText xml:space="preserve"> FORMTEXT </w:instrText>
      </w:r>
      <w:r w:rsidR="000B7540" w:rsidRPr="00794A95">
        <w:rPr>
          <w:b/>
          <w:bCs/>
          <w:sz w:val="24"/>
          <w:szCs w:val="24"/>
        </w:rPr>
      </w:r>
      <w:r w:rsidRPr="00794A95">
        <w:rPr>
          <w:b/>
          <w:bCs/>
          <w:sz w:val="24"/>
          <w:szCs w:val="24"/>
        </w:rPr>
        <w:fldChar w:fldCharType="separate"/>
      </w:r>
      <w:r w:rsidR="000B7540">
        <w:rPr>
          <w:b/>
          <w:bCs/>
          <w:sz w:val="24"/>
          <w:szCs w:val="24"/>
        </w:rPr>
        <w:t>Sąd Okręgowy we Wrocławiu</w:t>
      </w:r>
      <w:r w:rsidRPr="00794A95">
        <w:rPr>
          <w:b/>
          <w:bCs/>
          <w:sz w:val="24"/>
          <w:szCs w:val="24"/>
        </w:rPr>
        <w:fldChar w:fldCharType="end"/>
      </w:r>
      <w:bookmarkEnd w:id="8"/>
    </w:p>
    <w:bookmarkStart w:id="9" w:name="adresat_adres"/>
    <w:p w:rsidR="00BD7E99" w:rsidRPr="00794A95" w:rsidRDefault="00BD7E99" w:rsidP="00C55DE3">
      <w:pPr>
        <w:pStyle w:val="Adresat"/>
        <w:spacing w:line="360" w:lineRule="auto"/>
        <w:rPr>
          <w:sz w:val="24"/>
          <w:szCs w:val="24"/>
        </w:rPr>
      </w:pPr>
      <w:r w:rsidRPr="00794A95">
        <w:rPr>
          <w:b/>
          <w:sz w:val="24"/>
          <w:szCs w:val="24"/>
        </w:rPr>
        <w:fldChar w:fldCharType="begin">
          <w:ffData>
            <w:name w:val="adresat_adres"/>
            <w:enabled/>
            <w:calcOnExit w:val="0"/>
            <w:textInput/>
          </w:ffData>
        </w:fldChar>
      </w:r>
      <w:r w:rsidRPr="00794A95">
        <w:rPr>
          <w:b/>
          <w:sz w:val="24"/>
          <w:szCs w:val="24"/>
        </w:rPr>
        <w:instrText xml:space="preserve"> FORMTEXT </w:instrText>
      </w:r>
      <w:r w:rsidR="000B7540" w:rsidRPr="00794A95">
        <w:rPr>
          <w:b/>
          <w:sz w:val="24"/>
          <w:szCs w:val="24"/>
        </w:rPr>
      </w:r>
      <w:r w:rsidRPr="00794A95">
        <w:rPr>
          <w:b/>
          <w:sz w:val="24"/>
          <w:szCs w:val="24"/>
        </w:rPr>
        <w:fldChar w:fldCharType="separate"/>
      </w:r>
      <w:r w:rsidR="000B7540">
        <w:rPr>
          <w:b/>
          <w:sz w:val="24"/>
          <w:szCs w:val="24"/>
        </w:rPr>
        <w:t>II Wydział Cywilny Odwoławczy</w:t>
      </w:r>
      <w:r w:rsidR="000B7540">
        <w:rPr>
          <w:b/>
          <w:sz w:val="24"/>
          <w:szCs w:val="24"/>
        </w:rPr>
        <w:cr/>
        <w:t>ul. Sądowa 1</w:t>
      </w:r>
      <w:r w:rsidR="000B7540">
        <w:rPr>
          <w:b/>
          <w:sz w:val="24"/>
          <w:szCs w:val="24"/>
        </w:rPr>
        <w:cr/>
        <w:t>50-046 WROCŁAW</w:t>
      </w:r>
      <w:r w:rsidRPr="00794A95">
        <w:rPr>
          <w:b/>
          <w:sz w:val="24"/>
          <w:szCs w:val="24"/>
        </w:rPr>
        <w:fldChar w:fldCharType="end"/>
      </w:r>
      <w:bookmarkEnd w:id="9"/>
    </w:p>
    <w:p w:rsidR="00C73514" w:rsidRPr="00794A95" w:rsidRDefault="00C73514">
      <w:pPr>
        <w:pStyle w:val="Adresat"/>
        <w:rPr>
          <w:sz w:val="24"/>
          <w:szCs w:val="24"/>
        </w:rPr>
      </w:pPr>
    </w:p>
    <w:p w:rsidR="0065126B" w:rsidRPr="00794A95" w:rsidRDefault="0065126B">
      <w:pPr>
        <w:pStyle w:val="Adresat"/>
        <w:rPr>
          <w:sz w:val="24"/>
          <w:szCs w:val="24"/>
        </w:rPr>
      </w:pPr>
    </w:p>
    <w:bookmarkStart w:id="10" w:name="tytul"/>
    <w:p w:rsidR="00C73514" w:rsidRPr="00794A95" w:rsidRDefault="00C73514" w:rsidP="00C73514">
      <w:pPr>
        <w:pStyle w:val="Adresat"/>
        <w:ind w:left="0" w:firstLine="0"/>
        <w:jc w:val="center"/>
        <w:rPr>
          <w:b/>
          <w:sz w:val="24"/>
          <w:szCs w:val="24"/>
        </w:rPr>
      </w:pPr>
      <w:r w:rsidRPr="00794A95">
        <w:rPr>
          <w:b/>
          <w:sz w:val="24"/>
          <w:szCs w:val="24"/>
        </w:rPr>
        <w:fldChar w:fldCharType="begin">
          <w:ffData>
            <w:name w:val="tytul"/>
            <w:enabled/>
            <w:calcOnExit w:val="0"/>
            <w:textInput>
              <w:format w:val="Wielkie litery"/>
            </w:textInput>
          </w:ffData>
        </w:fldChar>
      </w:r>
      <w:r w:rsidRPr="00794A95">
        <w:rPr>
          <w:b/>
          <w:sz w:val="24"/>
          <w:szCs w:val="24"/>
        </w:rPr>
        <w:instrText xml:space="preserve"> FORMTEXT </w:instrText>
      </w:r>
      <w:r w:rsidR="000B7540" w:rsidRPr="00794A95">
        <w:rPr>
          <w:b/>
          <w:sz w:val="24"/>
          <w:szCs w:val="24"/>
        </w:rPr>
      </w:r>
      <w:r w:rsidRPr="00794A95">
        <w:rPr>
          <w:b/>
          <w:sz w:val="24"/>
          <w:szCs w:val="24"/>
        </w:rPr>
        <w:fldChar w:fldCharType="separate"/>
      </w:r>
      <w:r w:rsidR="000B7540">
        <w:rPr>
          <w:b/>
          <w:sz w:val="24"/>
          <w:szCs w:val="24"/>
        </w:rPr>
        <w:t> </w:t>
      </w:r>
      <w:r w:rsidR="000B7540">
        <w:rPr>
          <w:b/>
          <w:sz w:val="24"/>
          <w:szCs w:val="24"/>
        </w:rPr>
        <w:t> </w:t>
      </w:r>
      <w:r w:rsidR="000B7540">
        <w:rPr>
          <w:b/>
          <w:sz w:val="24"/>
          <w:szCs w:val="24"/>
        </w:rPr>
        <w:t> </w:t>
      </w:r>
      <w:r w:rsidR="000B7540">
        <w:rPr>
          <w:b/>
          <w:sz w:val="24"/>
          <w:szCs w:val="24"/>
        </w:rPr>
        <w:t> </w:t>
      </w:r>
      <w:r w:rsidR="000B7540">
        <w:rPr>
          <w:b/>
          <w:sz w:val="24"/>
          <w:szCs w:val="24"/>
        </w:rPr>
        <w:t> </w:t>
      </w:r>
      <w:r w:rsidRPr="00794A95">
        <w:rPr>
          <w:b/>
          <w:sz w:val="24"/>
          <w:szCs w:val="24"/>
        </w:rPr>
        <w:fldChar w:fldCharType="end"/>
      </w:r>
      <w:bookmarkEnd w:id="10"/>
    </w:p>
    <w:bookmarkStart w:id="11" w:name="podtytul"/>
    <w:p w:rsidR="00C73514" w:rsidRPr="00794A95" w:rsidRDefault="00C73514" w:rsidP="00C73514">
      <w:pPr>
        <w:pStyle w:val="Adresat"/>
        <w:ind w:left="0" w:firstLine="0"/>
        <w:jc w:val="center"/>
        <w:rPr>
          <w:sz w:val="24"/>
          <w:szCs w:val="24"/>
        </w:rPr>
      </w:pPr>
      <w:r w:rsidRPr="00794A95">
        <w:rPr>
          <w:b/>
          <w:sz w:val="24"/>
          <w:szCs w:val="24"/>
        </w:rPr>
        <w:fldChar w:fldCharType="begin">
          <w:ffData>
            <w:name w:val="podtytul"/>
            <w:enabled/>
            <w:calcOnExit w:val="0"/>
            <w:textInput>
              <w:format w:val="Wielkie litery"/>
            </w:textInput>
          </w:ffData>
        </w:fldChar>
      </w:r>
      <w:r w:rsidRPr="00794A95">
        <w:rPr>
          <w:b/>
          <w:sz w:val="24"/>
          <w:szCs w:val="24"/>
        </w:rPr>
        <w:instrText xml:space="preserve"> FORMTEXT </w:instrText>
      </w:r>
      <w:r w:rsidR="000B7540" w:rsidRPr="00794A95">
        <w:rPr>
          <w:b/>
          <w:sz w:val="24"/>
          <w:szCs w:val="24"/>
        </w:rPr>
      </w:r>
      <w:r w:rsidRPr="00794A95">
        <w:rPr>
          <w:b/>
          <w:sz w:val="24"/>
          <w:szCs w:val="24"/>
        </w:rPr>
        <w:fldChar w:fldCharType="separate"/>
      </w:r>
      <w:r w:rsidR="000B7540">
        <w:rPr>
          <w:b/>
          <w:sz w:val="24"/>
          <w:szCs w:val="24"/>
        </w:rPr>
        <w:t> </w:t>
      </w:r>
      <w:r w:rsidR="000B7540">
        <w:rPr>
          <w:b/>
          <w:sz w:val="24"/>
          <w:szCs w:val="24"/>
        </w:rPr>
        <w:t> </w:t>
      </w:r>
      <w:r w:rsidR="000B7540">
        <w:rPr>
          <w:b/>
          <w:sz w:val="24"/>
          <w:szCs w:val="24"/>
        </w:rPr>
        <w:t> </w:t>
      </w:r>
      <w:r w:rsidR="000B7540">
        <w:rPr>
          <w:b/>
          <w:sz w:val="24"/>
          <w:szCs w:val="24"/>
        </w:rPr>
        <w:t> </w:t>
      </w:r>
      <w:r w:rsidR="000B7540">
        <w:rPr>
          <w:b/>
          <w:sz w:val="24"/>
          <w:szCs w:val="24"/>
        </w:rPr>
        <w:t> </w:t>
      </w:r>
      <w:r w:rsidRPr="00794A95">
        <w:rPr>
          <w:b/>
          <w:sz w:val="24"/>
          <w:szCs w:val="24"/>
        </w:rPr>
        <w:fldChar w:fldCharType="end"/>
      </w:r>
      <w:bookmarkEnd w:id="11"/>
    </w:p>
    <w:p w:rsidR="002305B3" w:rsidRPr="00794A95" w:rsidRDefault="002305B3">
      <w:pPr>
        <w:pStyle w:val="Tre"/>
        <w:rPr>
          <w:szCs w:val="24"/>
        </w:rPr>
      </w:pPr>
      <w:bookmarkStart w:id="12" w:name="pelna_nazwa_sadu"/>
    </w:p>
    <w:p w:rsidR="00BD7E99" w:rsidRPr="00794A95" w:rsidRDefault="00FD4813" w:rsidP="000C789A">
      <w:pPr>
        <w:pStyle w:val="Tre"/>
        <w:tabs>
          <w:tab w:val="left" w:pos="900"/>
        </w:tabs>
        <w:rPr>
          <w:szCs w:val="24"/>
        </w:rPr>
      </w:pPr>
      <w:r w:rsidRPr="00794A95">
        <w:rPr>
          <w:szCs w:val="24"/>
        </w:rPr>
        <w:tab/>
      </w:r>
      <w:r w:rsidR="00474E60" w:rsidRPr="00794A95">
        <w:rPr>
          <w:szCs w:val="24"/>
        </w:rPr>
        <w:fldChar w:fldCharType="begin">
          <w:ffData>
            <w:name w:val="pelna_nazwa_sadu"/>
            <w:enabled/>
            <w:calcOnExit w:val="0"/>
            <w:textInput/>
          </w:ffData>
        </w:fldChar>
      </w:r>
      <w:r w:rsidR="00474E60" w:rsidRPr="00794A95">
        <w:rPr>
          <w:szCs w:val="24"/>
        </w:rPr>
        <w:instrText xml:space="preserve"> FORMTEXT </w:instrText>
      </w:r>
      <w:r w:rsidR="000B7540" w:rsidRPr="00794A95">
        <w:rPr>
          <w:szCs w:val="24"/>
        </w:rPr>
      </w:r>
      <w:r w:rsidR="00474E60" w:rsidRPr="00794A95">
        <w:rPr>
          <w:szCs w:val="24"/>
        </w:rPr>
        <w:fldChar w:fldCharType="separate"/>
      </w:r>
      <w:r w:rsidR="000B7540">
        <w:rPr>
          <w:szCs w:val="24"/>
        </w:rPr>
        <w:t>Sąd Okręgowy we Wrocławiu I Wydział Cywilny</w:t>
      </w:r>
      <w:bookmarkEnd w:id="12"/>
      <w:r w:rsidR="00474E60" w:rsidRPr="00794A95">
        <w:rPr>
          <w:szCs w:val="24"/>
        </w:rPr>
        <w:fldChar w:fldCharType="end"/>
      </w:r>
      <w:r w:rsidR="00BD7E99" w:rsidRPr="00794A95">
        <w:rPr>
          <w:szCs w:val="24"/>
        </w:rPr>
        <w:t xml:space="preserve"> w sprawie </w:t>
      </w:r>
      <w:r w:rsidR="00BD7E99" w:rsidRPr="00794A95">
        <w:rPr>
          <w:szCs w:val="24"/>
        </w:rPr>
        <w:fldChar w:fldCharType="begin">
          <w:ffData>
            <w:name w:val="rodzaj_sprawy"/>
            <w:enabled/>
            <w:calcOnExit w:val="0"/>
            <w:textInput/>
          </w:ffData>
        </w:fldChar>
      </w:r>
      <w:bookmarkStart w:id="13" w:name="rodzaj_sprawy"/>
      <w:r w:rsidR="00BD7E99" w:rsidRPr="00794A95">
        <w:rPr>
          <w:szCs w:val="24"/>
        </w:rPr>
        <w:instrText xml:space="preserve"> FORMTEXT </w:instrText>
      </w:r>
      <w:r w:rsidR="000B7540" w:rsidRPr="00794A95">
        <w:rPr>
          <w:szCs w:val="24"/>
        </w:rPr>
      </w:r>
      <w:r w:rsidR="00BD7E99" w:rsidRPr="00794A95">
        <w:rPr>
          <w:szCs w:val="24"/>
        </w:rPr>
        <w:fldChar w:fldCharType="separate"/>
      </w:r>
      <w:r w:rsidR="000B7540">
        <w:rPr>
          <w:szCs w:val="24"/>
        </w:rPr>
        <w:t>z powództwa</w:t>
      </w:r>
      <w:r w:rsidR="00BD7E99" w:rsidRPr="00794A95">
        <w:rPr>
          <w:szCs w:val="24"/>
        </w:rPr>
        <w:fldChar w:fldCharType="end"/>
      </w:r>
      <w:bookmarkEnd w:id="13"/>
      <w:r w:rsidR="00BD7E99" w:rsidRPr="00794A95">
        <w:rPr>
          <w:szCs w:val="24"/>
        </w:rPr>
        <w:t xml:space="preserve"> </w:t>
      </w:r>
      <w:r w:rsidR="00BD7E99" w:rsidRPr="00794A95">
        <w:rPr>
          <w:szCs w:val="24"/>
        </w:rPr>
        <w:fldChar w:fldCharType="begin">
          <w:ffData>
            <w:name w:val="powod_wnioskodawca"/>
            <w:enabled/>
            <w:calcOnExit w:val="0"/>
            <w:textInput/>
          </w:ffData>
        </w:fldChar>
      </w:r>
      <w:bookmarkStart w:id="14" w:name="powod_wnioskodawca"/>
      <w:r w:rsidR="00BD7E99" w:rsidRPr="00794A95">
        <w:rPr>
          <w:szCs w:val="24"/>
        </w:rPr>
        <w:instrText xml:space="preserve"> FORMTEXT </w:instrText>
      </w:r>
      <w:r w:rsidR="000B7540" w:rsidRPr="00794A95">
        <w:rPr>
          <w:szCs w:val="24"/>
        </w:rPr>
      </w:r>
      <w:r w:rsidR="00BD7E99" w:rsidRPr="00794A95">
        <w:rPr>
          <w:szCs w:val="24"/>
        </w:rPr>
        <w:fldChar w:fldCharType="separate"/>
      </w:r>
      <w:r w:rsidR="000B7540">
        <w:rPr>
          <w:szCs w:val="24"/>
        </w:rPr>
        <w:t xml:space="preserve">Emila </w:t>
      </w:r>
      <w:proofErr w:type="spellStart"/>
      <w:r w:rsidR="000B7540">
        <w:rPr>
          <w:szCs w:val="24"/>
        </w:rPr>
        <w:t>Łojczuka</w:t>
      </w:r>
      <w:proofErr w:type="spellEnd"/>
      <w:r w:rsidR="000B7540">
        <w:rPr>
          <w:szCs w:val="24"/>
        </w:rPr>
        <w:t>, Elżbiety Woźniak-</w:t>
      </w:r>
      <w:proofErr w:type="spellStart"/>
      <w:r w:rsidR="000B7540">
        <w:rPr>
          <w:szCs w:val="24"/>
        </w:rPr>
        <w:t>Łojczuk</w:t>
      </w:r>
      <w:proofErr w:type="spellEnd"/>
      <w:r w:rsidR="00BD7E99" w:rsidRPr="00794A95">
        <w:rPr>
          <w:szCs w:val="24"/>
        </w:rPr>
        <w:fldChar w:fldCharType="end"/>
      </w:r>
      <w:bookmarkEnd w:id="14"/>
      <w:r w:rsidR="00BD7E99" w:rsidRPr="00794A95">
        <w:rPr>
          <w:szCs w:val="24"/>
        </w:rPr>
        <w:t xml:space="preserve"> </w:t>
      </w:r>
      <w:r w:rsidR="00BD7E99" w:rsidRPr="00794A95">
        <w:rPr>
          <w:szCs w:val="24"/>
        </w:rPr>
        <w:fldChar w:fldCharType="begin">
          <w:ffData>
            <w:name w:val="przeciw_zudzial"/>
            <w:enabled/>
            <w:calcOnExit w:val="0"/>
            <w:textInput/>
          </w:ffData>
        </w:fldChar>
      </w:r>
      <w:bookmarkStart w:id="15" w:name="przeciw_zudzial"/>
      <w:r w:rsidR="00BD7E99" w:rsidRPr="00794A95">
        <w:rPr>
          <w:szCs w:val="24"/>
        </w:rPr>
        <w:instrText xml:space="preserve"> FORMTEXT </w:instrText>
      </w:r>
      <w:r w:rsidR="000B7540" w:rsidRPr="00794A95">
        <w:rPr>
          <w:szCs w:val="24"/>
        </w:rPr>
      </w:r>
      <w:r w:rsidR="00BD7E99" w:rsidRPr="00794A95">
        <w:rPr>
          <w:szCs w:val="24"/>
        </w:rPr>
        <w:fldChar w:fldCharType="separate"/>
      </w:r>
      <w:r w:rsidR="000B7540">
        <w:rPr>
          <w:szCs w:val="24"/>
        </w:rPr>
        <w:t>przeciwko</w:t>
      </w:r>
      <w:r w:rsidR="00BD7E99" w:rsidRPr="00794A95">
        <w:rPr>
          <w:szCs w:val="24"/>
        </w:rPr>
        <w:fldChar w:fldCharType="end"/>
      </w:r>
      <w:bookmarkEnd w:id="15"/>
      <w:r w:rsidR="00BD7E99" w:rsidRPr="00794A95">
        <w:rPr>
          <w:szCs w:val="24"/>
        </w:rPr>
        <w:t xml:space="preserve"> </w:t>
      </w:r>
      <w:r w:rsidR="00BD7E99" w:rsidRPr="00794A95">
        <w:rPr>
          <w:szCs w:val="24"/>
        </w:rPr>
        <w:fldChar w:fldCharType="begin">
          <w:ffData>
            <w:name w:val="przeciwko"/>
            <w:enabled/>
            <w:calcOnExit w:val="0"/>
            <w:textInput/>
          </w:ffData>
        </w:fldChar>
      </w:r>
      <w:bookmarkStart w:id="16" w:name="przeciwko"/>
      <w:r w:rsidR="00BD7E99" w:rsidRPr="00794A95">
        <w:rPr>
          <w:szCs w:val="24"/>
        </w:rPr>
        <w:instrText xml:space="preserve"> FORMTEXT </w:instrText>
      </w:r>
      <w:r w:rsidR="000B7540" w:rsidRPr="00794A95">
        <w:rPr>
          <w:szCs w:val="24"/>
        </w:rPr>
      </w:r>
      <w:r w:rsidR="00BD7E99" w:rsidRPr="00794A95">
        <w:rPr>
          <w:szCs w:val="24"/>
        </w:rPr>
        <w:fldChar w:fldCharType="separate"/>
      </w:r>
      <w:r w:rsidR="000B7540">
        <w:rPr>
          <w:szCs w:val="24"/>
        </w:rPr>
        <w:t xml:space="preserve">Pawłowi </w:t>
      </w:r>
      <w:proofErr w:type="spellStart"/>
      <w:r w:rsidR="000B7540">
        <w:rPr>
          <w:szCs w:val="24"/>
        </w:rPr>
        <w:t>Dammowi</w:t>
      </w:r>
      <w:proofErr w:type="spellEnd"/>
      <w:r w:rsidR="00BD7E99" w:rsidRPr="00794A95">
        <w:rPr>
          <w:szCs w:val="24"/>
        </w:rPr>
        <w:fldChar w:fldCharType="end"/>
      </w:r>
      <w:bookmarkEnd w:id="16"/>
      <w:r w:rsidR="00831880">
        <w:rPr>
          <w:szCs w:val="24"/>
        </w:rPr>
        <w:t xml:space="preserve"> w odpowiedzi na pismo z dnia 11 lutego 2025r. (sygn. akt II Ca 2440/24) przesyła poświadczoną za zgodność z oryginałem kserokopię pozwu wniesionego w niniejszej sprawie, jednocześnie informując</w:t>
      </w:r>
      <w:r w:rsidR="00831880" w:rsidRPr="00831880">
        <w:rPr>
          <w:szCs w:val="24"/>
        </w:rPr>
        <w:t>, iż w sprawie powodowie pismem z dnia 18 czerwca 2024r. i z dnia 12 lipca 2024r. dokonali zmiany żądania pozwu; sprawa aktualnie jest na etapie doręczenia odpisu pozwu pozwanemu i zwrotu powodom pisma z dnia 18 czerwca 2024r.</w:t>
      </w:r>
    </w:p>
    <w:p w:rsidR="00F142FC" w:rsidRPr="00794A95" w:rsidRDefault="00F142FC">
      <w:pPr>
        <w:pStyle w:val="Tre"/>
        <w:rPr>
          <w:szCs w:val="24"/>
        </w:rPr>
      </w:pPr>
    </w:p>
    <w:p w:rsidR="00275E92" w:rsidRPr="00794A95" w:rsidRDefault="00275E92" w:rsidP="00915580">
      <w:pPr>
        <w:pStyle w:val="Podpowiedstanowisko"/>
        <w:tabs>
          <w:tab w:val="left" w:pos="708"/>
        </w:tabs>
        <w:spacing w:after="0"/>
        <w:ind w:left="6237"/>
        <w:jc w:val="center"/>
        <w:rPr>
          <w:b w:val="0"/>
          <w:i/>
          <w:sz w:val="16"/>
          <w:szCs w:val="16"/>
        </w:rPr>
      </w:pPr>
      <w:r w:rsidRPr="00794A95">
        <w:rPr>
          <w:b w:val="0"/>
          <w:i/>
          <w:sz w:val="16"/>
          <w:szCs w:val="16"/>
        </w:rPr>
        <w:t>Na zarządzenie Sędziego</w:t>
      </w:r>
    </w:p>
    <w:p w:rsidR="00275E92" w:rsidRPr="00794A95" w:rsidRDefault="00275E92" w:rsidP="00915580">
      <w:pPr>
        <w:pStyle w:val="Podpowiedstanowisko"/>
        <w:tabs>
          <w:tab w:val="left" w:pos="708"/>
        </w:tabs>
        <w:spacing w:after="0"/>
        <w:ind w:left="6237"/>
        <w:jc w:val="center"/>
        <w:rPr>
          <w:b w:val="0"/>
          <w:i/>
          <w:sz w:val="16"/>
          <w:szCs w:val="16"/>
        </w:rPr>
      </w:pPr>
      <w:r w:rsidRPr="00794A95">
        <w:rPr>
          <w:b w:val="0"/>
          <w:i/>
          <w:sz w:val="16"/>
          <w:szCs w:val="16"/>
        </w:rPr>
        <w:t>Z upoważnienia</w:t>
      </w:r>
    </w:p>
    <w:p w:rsidR="00275E92" w:rsidRPr="00794A95" w:rsidRDefault="00275E92" w:rsidP="00915580">
      <w:pPr>
        <w:pStyle w:val="Podpowiedstanowisko"/>
        <w:tabs>
          <w:tab w:val="left" w:pos="708"/>
        </w:tabs>
        <w:spacing w:after="0" w:line="360" w:lineRule="auto"/>
        <w:ind w:left="6237"/>
        <w:jc w:val="center"/>
        <w:rPr>
          <w:b w:val="0"/>
          <w:i/>
          <w:sz w:val="16"/>
          <w:szCs w:val="16"/>
        </w:rPr>
      </w:pPr>
      <w:r w:rsidRPr="00794A95">
        <w:rPr>
          <w:b w:val="0"/>
          <w:i/>
          <w:sz w:val="16"/>
          <w:szCs w:val="16"/>
        </w:rPr>
        <w:t>Kierownika Sekretariatu</w:t>
      </w:r>
    </w:p>
    <w:p w:rsidR="00002DBE" w:rsidRPr="00794A95" w:rsidRDefault="00002DBE" w:rsidP="00EA0841">
      <w:pPr>
        <w:jc w:val="both"/>
        <w:rPr>
          <w:szCs w:val="18"/>
          <w:u w:val="single"/>
        </w:rPr>
      </w:pPr>
      <w:bookmarkStart w:id="17" w:name="_GoBack"/>
      <w:bookmarkEnd w:id="17"/>
    </w:p>
    <w:sectPr w:rsidR="00002DBE" w:rsidRPr="00794A95">
      <w:headerReference w:type="default" r:id="rId7"/>
      <w:footerReference w:type="default" r:id="rId8"/>
      <w:pgSz w:w="11907" w:h="16840" w:code="9"/>
      <w:pgMar w:top="851" w:right="851" w:bottom="851" w:left="1134" w:header="0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540" w:rsidRDefault="000B7540">
      <w:r>
        <w:separator/>
      </w:r>
    </w:p>
  </w:endnote>
  <w:endnote w:type="continuationSeparator" w:id="0">
    <w:p w:rsidR="000B7540" w:rsidRDefault="000B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rCode3of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343" w:rsidRDefault="00723343">
    <w:pPr>
      <w:tabs>
        <w:tab w:val="left" w:pos="3600"/>
        <w:tab w:val="right" w:pos="7200"/>
      </w:tabs>
      <w:spacing w:before="60"/>
      <w:rPr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540" w:rsidRDefault="000B7540">
      <w:r>
        <w:separator/>
      </w:r>
    </w:p>
  </w:footnote>
  <w:footnote w:type="continuationSeparator" w:id="0">
    <w:p w:rsidR="000B7540" w:rsidRDefault="000B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343" w:rsidRDefault="00723343">
    <w:pPr>
      <w:pStyle w:val="Nagwek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CF268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024E17"/>
    <w:multiLevelType w:val="hybridMultilevel"/>
    <w:tmpl w:val="19F4095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985E9F"/>
    <w:multiLevelType w:val="multilevel"/>
    <w:tmpl w:val="A3B28F0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pl-PL" w:eastAsia="pl-PL" w:bidi="pl-PL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4A04AE9"/>
    <w:multiLevelType w:val="hybridMultilevel"/>
    <w:tmpl w:val="0748C77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142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40"/>
    <w:rsid w:val="00002DBE"/>
    <w:rsid w:val="00007528"/>
    <w:rsid w:val="000260B5"/>
    <w:rsid w:val="000342AC"/>
    <w:rsid w:val="00034815"/>
    <w:rsid w:val="00036C6C"/>
    <w:rsid w:val="000472A3"/>
    <w:rsid w:val="0006064A"/>
    <w:rsid w:val="00082AAE"/>
    <w:rsid w:val="000A67C2"/>
    <w:rsid w:val="000A7529"/>
    <w:rsid w:val="000A7F35"/>
    <w:rsid w:val="000B406F"/>
    <w:rsid w:val="000B7540"/>
    <w:rsid w:val="000C2406"/>
    <w:rsid w:val="000C789A"/>
    <w:rsid w:val="000D43DB"/>
    <w:rsid w:val="000F596C"/>
    <w:rsid w:val="00100451"/>
    <w:rsid w:val="00141A54"/>
    <w:rsid w:val="00150FFC"/>
    <w:rsid w:val="001667A6"/>
    <w:rsid w:val="00186CB7"/>
    <w:rsid w:val="00197631"/>
    <w:rsid w:val="001A2ADE"/>
    <w:rsid w:val="001A2B4F"/>
    <w:rsid w:val="001A5E19"/>
    <w:rsid w:val="001D3768"/>
    <w:rsid w:val="001E0587"/>
    <w:rsid w:val="001F4637"/>
    <w:rsid w:val="002305B3"/>
    <w:rsid w:val="00230F3C"/>
    <w:rsid w:val="0024338F"/>
    <w:rsid w:val="00245165"/>
    <w:rsid w:val="002505F7"/>
    <w:rsid w:val="00250C71"/>
    <w:rsid w:val="002516AA"/>
    <w:rsid w:val="00251F20"/>
    <w:rsid w:val="00252D43"/>
    <w:rsid w:val="0025330C"/>
    <w:rsid w:val="00275E92"/>
    <w:rsid w:val="002879CB"/>
    <w:rsid w:val="00287EFA"/>
    <w:rsid w:val="00296A22"/>
    <w:rsid w:val="002A6FB8"/>
    <w:rsid w:val="002B619B"/>
    <w:rsid w:val="002C1798"/>
    <w:rsid w:val="002C5676"/>
    <w:rsid w:val="002D7666"/>
    <w:rsid w:val="003137A6"/>
    <w:rsid w:val="00322F36"/>
    <w:rsid w:val="00372B7A"/>
    <w:rsid w:val="003835B7"/>
    <w:rsid w:val="00386571"/>
    <w:rsid w:val="003B76A1"/>
    <w:rsid w:val="003C0EE5"/>
    <w:rsid w:val="003C4911"/>
    <w:rsid w:val="003F688D"/>
    <w:rsid w:val="004021CD"/>
    <w:rsid w:val="00441307"/>
    <w:rsid w:val="00460C77"/>
    <w:rsid w:val="00462DCB"/>
    <w:rsid w:val="00464BA4"/>
    <w:rsid w:val="00466C3D"/>
    <w:rsid w:val="004677C6"/>
    <w:rsid w:val="00474E60"/>
    <w:rsid w:val="004B28F3"/>
    <w:rsid w:val="004F0E81"/>
    <w:rsid w:val="00504ABE"/>
    <w:rsid w:val="00536BA7"/>
    <w:rsid w:val="00544843"/>
    <w:rsid w:val="00556BA7"/>
    <w:rsid w:val="005708C5"/>
    <w:rsid w:val="00582E52"/>
    <w:rsid w:val="00590689"/>
    <w:rsid w:val="00597177"/>
    <w:rsid w:val="00597528"/>
    <w:rsid w:val="005A5A23"/>
    <w:rsid w:val="005C5E00"/>
    <w:rsid w:val="005F41BA"/>
    <w:rsid w:val="0060463B"/>
    <w:rsid w:val="0060645A"/>
    <w:rsid w:val="00615066"/>
    <w:rsid w:val="0063564D"/>
    <w:rsid w:val="0065126B"/>
    <w:rsid w:val="00666E44"/>
    <w:rsid w:val="00677D66"/>
    <w:rsid w:val="00682D6C"/>
    <w:rsid w:val="0069096F"/>
    <w:rsid w:val="00695088"/>
    <w:rsid w:val="00697A36"/>
    <w:rsid w:val="006C69E2"/>
    <w:rsid w:val="006C783C"/>
    <w:rsid w:val="006D48B3"/>
    <w:rsid w:val="006D58EC"/>
    <w:rsid w:val="006D7E3C"/>
    <w:rsid w:val="006F6518"/>
    <w:rsid w:val="0070236F"/>
    <w:rsid w:val="0072091B"/>
    <w:rsid w:val="00723343"/>
    <w:rsid w:val="00731F9A"/>
    <w:rsid w:val="0073591B"/>
    <w:rsid w:val="00740648"/>
    <w:rsid w:val="00761927"/>
    <w:rsid w:val="00774E64"/>
    <w:rsid w:val="007879BA"/>
    <w:rsid w:val="00793BAE"/>
    <w:rsid w:val="00794789"/>
    <w:rsid w:val="00794A95"/>
    <w:rsid w:val="007E6B52"/>
    <w:rsid w:val="007F09B2"/>
    <w:rsid w:val="008101FF"/>
    <w:rsid w:val="00810A96"/>
    <w:rsid w:val="0082154D"/>
    <w:rsid w:val="00825580"/>
    <w:rsid w:val="00831880"/>
    <w:rsid w:val="008561E2"/>
    <w:rsid w:val="00862F41"/>
    <w:rsid w:val="00863129"/>
    <w:rsid w:val="00872488"/>
    <w:rsid w:val="00894A4E"/>
    <w:rsid w:val="008A4AD7"/>
    <w:rsid w:val="008B5F68"/>
    <w:rsid w:val="008C1984"/>
    <w:rsid w:val="008C4429"/>
    <w:rsid w:val="008C680E"/>
    <w:rsid w:val="008D1257"/>
    <w:rsid w:val="008D2318"/>
    <w:rsid w:val="008D6D8E"/>
    <w:rsid w:val="0090090E"/>
    <w:rsid w:val="00915580"/>
    <w:rsid w:val="00917BAE"/>
    <w:rsid w:val="00927DD1"/>
    <w:rsid w:val="009350D7"/>
    <w:rsid w:val="00945E65"/>
    <w:rsid w:val="00962728"/>
    <w:rsid w:val="00984D94"/>
    <w:rsid w:val="0099587E"/>
    <w:rsid w:val="009C3453"/>
    <w:rsid w:val="009C4461"/>
    <w:rsid w:val="009C46AB"/>
    <w:rsid w:val="009F67AD"/>
    <w:rsid w:val="00A14F8F"/>
    <w:rsid w:val="00A16114"/>
    <w:rsid w:val="00A2283B"/>
    <w:rsid w:val="00A304A3"/>
    <w:rsid w:val="00A30827"/>
    <w:rsid w:val="00A55317"/>
    <w:rsid w:val="00A57F85"/>
    <w:rsid w:val="00A60C28"/>
    <w:rsid w:val="00A82A19"/>
    <w:rsid w:val="00A8320E"/>
    <w:rsid w:val="00A84EA1"/>
    <w:rsid w:val="00A8780A"/>
    <w:rsid w:val="00A95961"/>
    <w:rsid w:val="00AA56C8"/>
    <w:rsid w:val="00AA5A36"/>
    <w:rsid w:val="00AC7C7E"/>
    <w:rsid w:val="00AD409B"/>
    <w:rsid w:val="00AE2FB7"/>
    <w:rsid w:val="00AF1DE5"/>
    <w:rsid w:val="00B162BD"/>
    <w:rsid w:val="00B16C52"/>
    <w:rsid w:val="00B17A2F"/>
    <w:rsid w:val="00B2723D"/>
    <w:rsid w:val="00B3100B"/>
    <w:rsid w:val="00B33602"/>
    <w:rsid w:val="00B63BD9"/>
    <w:rsid w:val="00B801F4"/>
    <w:rsid w:val="00B81B7C"/>
    <w:rsid w:val="00B85A6D"/>
    <w:rsid w:val="00BB24A9"/>
    <w:rsid w:val="00BB28DB"/>
    <w:rsid w:val="00BB3CB4"/>
    <w:rsid w:val="00BB4817"/>
    <w:rsid w:val="00BB4B43"/>
    <w:rsid w:val="00BD3262"/>
    <w:rsid w:val="00BD77CA"/>
    <w:rsid w:val="00BD7E99"/>
    <w:rsid w:val="00C17A69"/>
    <w:rsid w:val="00C26716"/>
    <w:rsid w:val="00C26A9F"/>
    <w:rsid w:val="00C31A41"/>
    <w:rsid w:val="00C54553"/>
    <w:rsid w:val="00C55DAC"/>
    <w:rsid w:val="00C55DE3"/>
    <w:rsid w:val="00C641FB"/>
    <w:rsid w:val="00C70B42"/>
    <w:rsid w:val="00C73514"/>
    <w:rsid w:val="00C87E3C"/>
    <w:rsid w:val="00CA3FF2"/>
    <w:rsid w:val="00CA5781"/>
    <w:rsid w:val="00CC2EEE"/>
    <w:rsid w:val="00CC43BA"/>
    <w:rsid w:val="00CE32EA"/>
    <w:rsid w:val="00D0070A"/>
    <w:rsid w:val="00D168F5"/>
    <w:rsid w:val="00D31CDB"/>
    <w:rsid w:val="00D3272E"/>
    <w:rsid w:val="00D329CB"/>
    <w:rsid w:val="00D3504F"/>
    <w:rsid w:val="00D37F75"/>
    <w:rsid w:val="00D44E75"/>
    <w:rsid w:val="00D4692A"/>
    <w:rsid w:val="00D522AE"/>
    <w:rsid w:val="00D86476"/>
    <w:rsid w:val="00D944D4"/>
    <w:rsid w:val="00DA3D31"/>
    <w:rsid w:val="00DB2363"/>
    <w:rsid w:val="00DC22C0"/>
    <w:rsid w:val="00E002FF"/>
    <w:rsid w:val="00E03693"/>
    <w:rsid w:val="00E05B2F"/>
    <w:rsid w:val="00E21F9C"/>
    <w:rsid w:val="00E23F3B"/>
    <w:rsid w:val="00E30CD9"/>
    <w:rsid w:val="00E34D42"/>
    <w:rsid w:val="00E41F40"/>
    <w:rsid w:val="00E46F4F"/>
    <w:rsid w:val="00E838DB"/>
    <w:rsid w:val="00E84B61"/>
    <w:rsid w:val="00E8576A"/>
    <w:rsid w:val="00E87816"/>
    <w:rsid w:val="00E91F54"/>
    <w:rsid w:val="00EA0841"/>
    <w:rsid w:val="00EA10AC"/>
    <w:rsid w:val="00EA489D"/>
    <w:rsid w:val="00EB3A2C"/>
    <w:rsid w:val="00EB49F6"/>
    <w:rsid w:val="00EB5F09"/>
    <w:rsid w:val="00EC7474"/>
    <w:rsid w:val="00ED5AB8"/>
    <w:rsid w:val="00EF099D"/>
    <w:rsid w:val="00F07C23"/>
    <w:rsid w:val="00F12D48"/>
    <w:rsid w:val="00F142FC"/>
    <w:rsid w:val="00F263D2"/>
    <w:rsid w:val="00F366F2"/>
    <w:rsid w:val="00F4238B"/>
    <w:rsid w:val="00F5219F"/>
    <w:rsid w:val="00F52B3A"/>
    <w:rsid w:val="00F74075"/>
    <w:rsid w:val="00F84B5F"/>
    <w:rsid w:val="00F95674"/>
    <w:rsid w:val="00FA3025"/>
    <w:rsid w:val="00FC33BB"/>
    <w:rsid w:val="00FD4813"/>
    <w:rsid w:val="00FE078D"/>
    <w:rsid w:val="00FE57B3"/>
    <w:rsid w:val="00FF30F0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142184"/>
  <w15:chartTrackingRefBased/>
  <w15:docId w15:val="{359EC544-CC3C-43CF-AB22-645ADF92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18"/>
    </w:rPr>
  </w:style>
  <w:style w:type="paragraph" w:styleId="Nagwek1">
    <w:name w:val="heading 1"/>
    <w:basedOn w:val="Normalny"/>
    <w:next w:val="Normalny"/>
    <w:qFormat/>
    <w:pPr>
      <w:keepNext/>
      <w:spacing w:line="360" w:lineRule="auto"/>
      <w:jc w:val="center"/>
      <w:outlineLvl w:val="0"/>
    </w:pPr>
    <w:rPr>
      <w:b/>
      <w:sz w:val="24"/>
      <w:szCs w:val="24"/>
    </w:rPr>
  </w:style>
  <w:style w:type="paragraph" w:styleId="Nagwek2">
    <w:name w:val="heading 2"/>
    <w:basedOn w:val="Normalny"/>
    <w:next w:val="Normalny"/>
    <w:qFormat/>
    <w:pPr>
      <w:keepNext/>
      <w:tabs>
        <w:tab w:val="left" w:pos="3780"/>
      </w:tabs>
      <w:spacing w:line="360" w:lineRule="auto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i/>
      <w:sz w:val="16"/>
    </w:rPr>
  </w:style>
  <w:style w:type="paragraph" w:styleId="Stopka">
    <w:name w:val="footer"/>
    <w:basedOn w:val="Normalny"/>
    <w:rPr>
      <w:rFonts w:ascii="Arial" w:hAnsi="Arial" w:cs="Arial"/>
      <w:sz w:val="12"/>
      <w:szCs w:val="12"/>
    </w:rPr>
  </w:style>
  <w:style w:type="character" w:styleId="Odwoaniedokomentarza">
    <w:name w:val="annotation reference"/>
    <w:semiHidden/>
    <w:rPr>
      <w:sz w:val="16"/>
      <w:szCs w:val="16"/>
    </w:rPr>
  </w:style>
  <w:style w:type="paragraph" w:styleId="Tekstkomentarza">
    <w:name w:val="annotation text"/>
    <w:basedOn w:val="Normalny"/>
    <w:semiHidden/>
    <w:rPr>
      <w:sz w:val="20"/>
    </w:rPr>
  </w:style>
  <w:style w:type="paragraph" w:customStyle="1" w:styleId="Podpowied">
    <w:name w:val="Podpowiedź"/>
    <w:basedOn w:val="Normalny"/>
    <w:pPr>
      <w:tabs>
        <w:tab w:val="center" w:pos="7740"/>
      </w:tabs>
    </w:pPr>
    <w:rPr>
      <w:sz w:val="16"/>
      <w:szCs w:val="14"/>
    </w:rPr>
  </w:style>
  <w:style w:type="paragraph" w:customStyle="1" w:styleId="Adresat">
    <w:name w:val="Adresat"/>
    <w:basedOn w:val="Normalny"/>
    <w:pPr>
      <w:ind w:left="5400" w:hanging="2"/>
    </w:pPr>
    <w:rPr>
      <w:sz w:val="26"/>
    </w:rPr>
  </w:style>
  <w:style w:type="paragraph" w:styleId="Tytu">
    <w:name w:val="Title"/>
    <w:basedOn w:val="Normalny"/>
    <w:next w:val="Podtytu"/>
    <w:qFormat/>
    <w:pPr>
      <w:spacing w:before="600" w:after="12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Podtytu">
    <w:name w:val="Subtitle"/>
    <w:basedOn w:val="Normalny"/>
    <w:next w:val="Tre"/>
    <w:qFormat/>
    <w:pPr>
      <w:spacing w:after="600"/>
      <w:jc w:val="center"/>
      <w:outlineLvl w:val="1"/>
    </w:pPr>
    <w:rPr>
      <w:rFonts w:cs="Arial"/>
      <w:b/>
      <w:sz w:val="28"/>
      <w:szCs w:val="24"/>
    </w:rPr>
  </w:style>
  <w:style w:type="paragraph" w:customStyle="1" w:styleId="Tre">
    <w:name w:val="Treść"/>
    <w:basedOn w:val="Normalny"/>
    <w:pPr>
      <w:spacing w:line="360" w:lineRule="auto"/>
      <w:jc w:val="both"/>
      <w:outlineLvl w:val="0"/>
    </w:pPr>
    <w:rPr>
      <w:sz w:val="24"/>
      <w:szCs w:val="18"/>
    </w:rPr>
  </w:style>
  <w:style w:type="paragraph" w:customStyle="1" w:styleId="Pouczenienagwek">
    <w:name w:val="Pouczenie nagłówek"/>
    <w:basedOn w:val="Podtytu"/>
    <w:rPr>
      <w:caps/>
      <w:spacing w:val="80"/>
      <w:szCs w:val="22"/>
    </w:rPr>
  </w:style>
  <w:style w:type="character" w:customStyle="1" w:styleId="PodpowiedZnak">
    <w:name w:val="Podpowiedź Znak"/>
    <w:rPr>
      <w:sz w:val="14"/>
      <w:szCs w:val="14"/>
      <w:lang w:val="pl-PL" w:eastAsia="pl-PL" w:bidi="ar-SA"/>
    </w:rPr>
  </w:style>
  <w:style w:type="paragraph" w:customStyle="1" w:styleId="Datapisma">
    <w:name w:val="Data pisma"/>
    <w:basedOn w:val="Normalny"/>
    <w:pPr>
      <w:tabs>
        <w:tab w:val="right" w:pos="7200"/>
      </w:tabs>
      <w:jc w:val="right"/>
    </w:pPr>
    <w:rPr>
      <w:szCs w:val="18"/>
    </w:rPr>
  </w:style>
  <w:style w:type="paragraph" w:customStyle="1" w:styleId="Piecz">
    <w:name w:val="Pieczęć"/>
    <w:basedOn w:val="Normalny"/>
    <w:pPr>
      <w:spacing w:before="20" w:after="20"/>
      <w:jc w:val="center"/>
    </w:pPr>
    <w:rPr>
      <w:rFonts w:ascii="Arial" w:hAnsi="Arial"/>
      <w:b/>
      <w:sz w:val="20"/>
      <w:szCs w:val="18"/>
    </w:rPr>
  </w:style>
  <w:style w:type="character" w:customStyle="1" w:styleId="PieczZnak">
    <w:name w:val="Pieczęć Znak"/>
    <w:rPr>
      <w:rFonts w:ascii="Arial" w:hAnsi="Arial"/>
      <w:b/>
      <w:sz w:val="16"/>
      <w:szCs w:val="18"/>
      <w:lang w:val="pl-PL" w:eastAsia="pl-PL" w:bidi="ar-SA"/>
    </w:rPr>
  </w:style>
  <w:style w:type="paragraph" w:customStyle="1" w:styleId="Pieczmaa">
    <w:name w:val="Pieczęć mała"/>
    <w:basedOn w:val="Piecz"/>
    <w:rPr>
      <w:b w:val="0"/>
      <w:sz w:val="18"/>
    </w:rPr>
  </w:style>
  <w:style w:type="paragraph" w:customStyle="1" w:styleId="Sygnatura">
    <w:name w:val="Sygnatura"/>
    <w:basedOn w:val="Normalny"/>
    <w:next w:val="Podpowiedzsygnatura"/>
    <w:rsid w:val="001F4637"/>
    <w:pPr>
      <w:tabs>
        <w:tab w:val="center" w:pos="1985"/>
      </w:tabs>
      <w:spacing w:before="360" w:after="40"/>
    </w:pPr>
    <w:rPr>
      <w:sz w:val="28"/>
      <w:szCs w:val="24"/>
    </w:rPr>
  </w:style>
  <w:style w:type="paragraph" w:customStyle="1" w:styleId="Pouczenietre">
    <w:name w:val="Pouczenie treść"/>
    <w:basedOn w:val="Normalny"/>
    <w:pPr>
      <w:spacing w:after="120"/>
      <w:jc w:val="both"/>
    </w:pPr>
    <w:rPr>
      <w:sz w:val="22"/>
      <w:szCs w:val="16"/>
    </w:rPr>
  </w:style>
  <w:style w:type="paragraph" w:customStyle="1" w:styleId="Podpowiedstanowisko">
    <w:name w:val="Podpowiedź stanowisko"/>
    <w:basedOn w:val="Podpowied"/>
    <w:next w:val="Podpowied"/>
    <w:pPr>
      <w:spacing w:after="480"/>
    </w:pPr>
    <w:rPr>
      <w:b/>
      <w:sz w:val="20"/>
    </w:rPr>
  </w:style>
  <w:style w:type="paragraph" w:customStyle="1" w:styleId="Nagowekdata">
    <w:name w:val="Nagłowek data"/>
    <w:basedOn w:val="Normalny"/>
    <w:pPr>
      <w:jc w:val="right"/>
    </w:pPr>
    <w:rPr>
      <w:sz w:val="24"/>
      <w:szCs w:val="18"/>
    </w:rPr>
  </w:style>
  <w:style w:type="paragraph" w:customStyle="1" w:styleId="Podpowiedzsygnatura">
    <w:name w:val="Podpowiedz sygnatura"/>
    <w:basedOn w:val="Podpowied"/>
    <w:next w:val="Adresat"/>
    <w:rsid w:val="001F4637"/>
    <w:pPr>
      <w:tabs>
        <w:tab w:val="clear" w:pos="7740"/>
        <w:tab w:val="center" w:pos="1985"/>
      </w:tabs>
      <w:spacing w:after="240"/>
    </w:pPr>
  </w:style>
  <w:style w:type="paragraph" w:customStyle="1" w:styleId="Termin">
    <w:name w:val="Termin"/>
    <w:basedOn w:val="Tre"/>
    <w:pPr>
      <w:tabs>
        <w:tab w:val="left" w:pos="1622"/>
      </w:tabs>
      <w:spacing w:line="240" w:lineRule="auto"/>
    </w:pPr>
    <w:rPr>
      <w:b/>
    </w:rPr>
  </w:style>
  <w:style w:type="character" w:customStyle="1" w:styleId="SygnaturaKod">
    <w:name w:val="Sygnatura Kod"/>
    <w:rsid w:val="001F4637"/>
    <w:rPr>
      <w:rFonts w:ascii="BarCode3of9" w:hAnsi="BarCode3of9"/>
      <w:sz w:val="32"/>
    </w:rPr>
  </w:style>
  <w:style w:type="character" w:customStyle="1" w:styleId="oznaczeniepracownika">
    <w:name w:val="oznaczenie pracownika"/>
    <w:rsid w:val="001F4637"/>
    <w:rPr>
      <w:rFonts w:ascii="Times New Roman" w:hAnsi="Times New Roman"/>
      <w:b/>
    </w:rPr>
  </w:style>
  <w:style w:type="character" w:customStyle="1" w:styleId="Teksttreci2">
    <w:name w:val="Tekst treści (2)_"/>
    <w:link w:val="Teksttreci20"/>
    <w:locked/>
    <w:rsid w:val="00002DBE"/>
    <w:rPr>
      <w:shd w:val="clear" w:color="auto" w:fill="FFFFFF"/>
    </w:rPr>
  </w:style>
  <w:style w:type="paragraph" w:customStyle="1" w:styleId="Teksttreci20">
    <w:name w:val="Tekst treści (2)"/>
    <w:basedOn w:val="Normalny"/>
    <w:link w:val="Teksttreci2"/>
    <w:rsid w:val="00002DBE"/>
    <w:pPr>
      <w:widowControl w:val="0"/>
      <w:shd w:val="clear" w:color="auto" w:fill="FFFFFF"/>
      <w:spacing w:line="0" w:lineRule="atLeast"/>
      <w:ind w:hanging="400"/>
    </w:pPr>
    <w:rPr>
      <w:sz w:val="20"/>
    </w:rPr>
  </w:style>
  <w:style w:type="character" w:customStyle="1" w:styleId="Nagwek20">
    <w:name w:val="Nagłówek #2_"/>
    <w:link w:val="Nagwek21"/>
    <w:locked/>
    <w:rsid w:val="00002DBE"/>
    <w:rPr>
      <w:b/>
      <w:bCs/>
      <w:shd w:val="clear" w:color="auto" w:fill="FFFFFF"/>
    </w:rPr>
  </w:style>
  <w:style w:type="paragraph" w:customStyle="1" w:styleId="Nagwek21">
    <w:name w:val="Nagłówek #2"/>
    <w:basedOn w:val="Normalny"/>
    <w:link w:val="Nagwek20"/>
    <w:rsid w:val="00002DBE"/>
    <w:pPr>
      <w:widowControl w:val="0"/>
      <w:shd w:val="clear" w:color="auto" w:fill="FFFFFF"/>
      <w:spacing w:before="180" w:line="0" w:lineRule="atLeast"/>
      <w:ind w:hanging="420"/>
      <w:jc w:val="both"/>
      <w:outlineLvl w:val="1"/>
    </w:pPr>
    <w:rPr>
      <w:b/>
      <w:bCs/>
      <w:sz w:val="20"/>
    </w:rPr>
  </w:style>
  <w:style w:type="character" w:styleId="Pogrubienie">
    <w:name w:val="Strong"/>
    <w:uiPriority w:val="22"/>
    <w:qFormat/>
    <w:rsid w:val="00002DBE"/>
    <w:rPr>
      <w:b/>
      <w:bCs/>
    </w:rPr>
  </w:style>
  <w:style w:type="paragraph" w:styleId="Tekstdymka">
    <w:name w:val="Balloon Text"/>
    <w:basedOn w:val="Normalny"/>
    <w:link w:val="TekstdymkaZnak"/>
    <w:rsid w:val="00831880"/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rsid w:val="008318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olina.surowka\AppData\Local\Temp\TEMP_Sedzia2\124556_Formularz%20SI4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124556_Formularz SI4</Template>
  <TotalTime>0</TotalTime>
  <Pages>1</Pages>
  <Words>147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SIP</vt:lpstr>
    </vt:vector>
  </TitlesOfParts>
  <Manager>Krzysztof Habowski</Manager>
  <Company>ZETO "Świdnica"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SIP</dc:title>
  <dc:subject/>
  <dc:creator>Surówka Karolina</dc:creator>
  <cp:keywords/>
  <dc:description/>
  <cp:lastModifiedBy>Surówka Karolina</cp:lastModifiedBy>
  <cp:revision>2</cp:revision>
  <cp:lastPrinted>2025-04-07T10:52:00Z</cp:lastPrinted>
  <dcterms:created xsi:type="dcterms:W3CDTF">2025-04-07T10:52:00Z</dcterms:created>
  <dcterms:modified xsi:type="dcterms:W3CDTF">2025-04-07T10:52:00Z</dcterms:modified>
</cp:coreProperties>
</file>